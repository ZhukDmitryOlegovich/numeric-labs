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1B317464" w:rsidR="002858E0" w:rsidRPr="002B172D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C279A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</w:p>
    <w:p w14:paraId="3870CEDB" w14:textId="2E831BCC" w:rsidR="00264795" w:rsidRDefault="00BA20D0" w:rsidP="00C279A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C279AD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 СЛАУ. Метод прогонки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952B15" w14:textId="24C1C35F" w:rsidR="00D506B5" w:rsidRPr="00D506B5" w:rsidRDefault="00D506B5" w:rsidP="0026479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BA20D0" w:rsidRPr="00BA20D0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273A9044" w:rsidR="002858E0" w:rsidRPr="00264795" w:rsidRDefault="002858E0" w:rsidP="00264795">
      <w:pPr>
        <w:spacing w:after="6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250E0EE" w14:textId="77777777" w:rsidR="00C279AD" w:rsidRDefault="00C279AD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7CE5" w14:textId="5834F2BB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6F3632D0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ИУ9-6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264795">
      <w:pPr>
        <w:spacing w:after="1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13049FDA" w14:textId="77777777" w:rsidR="0023375C" w:rsidRDefault="0023375C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F400EB" w14:textId="5DF17439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3375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7670BC34" w14:textId="77777777" w:rsidR="00C279AD" w:rsidRDefault="00833EB8" w:rsidP="00C279AD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C279A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2B17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9BE4B3B" w14:textId="2F9FC417" w:rsidR="00C279AD" w:rsidRPr="00C279AD" w:rsidRDefault="00C279AD" w:rsidP="00C279AD">
      <w:pPr>
        <w:pStyle w:val="aa"/>
        <w:numPr>
          <w:ilvl w:val="0"/>
          <w:numId w:val="9"/>
        </w:numPr>
        <w:spacing w:after="240" w:line="360" w:lineRule="auto"/>
        <w:ind w:left="1134" w:hanging="34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>нализ метода прогонки и решение с помощью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него 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СЛАУ с </w:t>
      </w:r>
      <w:proofErr w:type="spellStart"/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>трёхдиагональной</w:t>
      </w:r>
      <w:proofErr w:type="spellEnd"/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матрицей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567728D" w14:textId="6E0AEB18" w:rsidR="00833EB8" w:rsidRPr="00C279AD" w:rsidRDefault="00C279AD" w:rsidP="00C279AD">
      <w:pPr>
        <w:pStyle w:val="aa"/>
        <w:numPr>
          <w:ilvl w:val="0"/>
          <w:numId w:val="9"/>
        </w:numPr>
        <w:spacing w:after="240" w:line="360" w:lineRule="auto"/>
        <w:ind w:left="1134" w:hanging="34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>равнение решения СЛАУ, полученного методом прогонки, с решением СЛАУ,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полученного с помощью метода Гаусса</w:t>
      </w:r>
      <w:r w:rsidR="00F20BC4"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E8BC00" w14:textId="43ED9AF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6CD0651F" w14:textId="3A54280A" w:rsidR="00C279AD" w:rsidRPr="00C279AD" w:rsidRDefault="00C279AD" w:rsidP="00C279AD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79A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Дано: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Cambria Math"/>
            <w:sz w:val="28"/>
            <w:szCs w:val="28"/>
            <w:lang w:val="en-US"/>
          </w:rPr>
          <m:t>Ax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d</m:t>
        </m:r>
      </m:oMath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A∈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R</m:t>
            </m: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×</m:t>
            </m:r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n</m:t>
            </m:r>
          </m:sup>
        </m:sSup>
      </m:oMath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d∈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R</m:t>
            </m: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sup>
        </m:sSup>
      </m:oMath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279AD">
        <w:rPr>
          <w:rFonts w:ascii="Cambria Math" w:eastAsia="Times New Roman" w:hAnsi="Cambria Math" w:cs="Cambria Math"/>
          <w:sz w:val="28"/>
          <w:szCs w:val="28"/>
          <w:lang w:val="ru-RU"/>
        </w:rPr>
        <w:t>𝐴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>трехдиагональная</w:t>
      </w:r>
      <w:proofErr w:type="spellEnd"/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матрица</w:t>
      </w:r>
    </w:p>
    <w:p w14:paraId="3D0F5FB3" w14:textId="0784B67C" w:rsidR="003A6830" w:rsidRPr="00784240" w:rsidRDefault="00C279AD" w:rsidP="00C279AD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79A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Найти: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Решение СЛАУ с помощью метода прогонки, 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т.е.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найти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x</m:t>
        </m:r>
      </m:oMath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известных </w:t>
      </w:r>
      <m:oMath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A</m:t>
        </m:r>
      </m:oMath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d</m:t>
        </m:r>
      </m:oMath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C65876" w14:textId="4DCF4738" w:rsidR="00C279AD" w:rsidRPr="00C279AD" w:rsidRDefault="00C279AD" w:rsidP="00C279AD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Теория</w:t>
      </w:r>
    </w:p>
    <w:p w14:paraId="39779332" w14:textId="533D85A3" w:rsidR="00C279AD" w:rsidRDefault="00C279AD" w:rsidP="00C279AD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688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 прогонки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для решения систем линейных уравнений вида </w:t>
      </w:r>
      <m:oMath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Ax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d</m:t>
        </m:r>
      </m:oMath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>, где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A</m:t>
        </m:r>
      </m:oMath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>трёхдиагональная</w:t>
      </w:r>
      <w:proofErr w:type="spellEnd"/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матрица. Представляет собой вариант метода последовательного исключения неизвестных.</w:t>
      </w:r>
    </w:p>
    <w:p w14:paraId="4706BC9A" w14:textId="7CBC63F2" w:rsidR="00C279AD" w:rsidRDefault="00C279AD" w:rsidP="00C279AD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массив </w:t>
      </w:r>
      <m:oMath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a</m:t>
        </m:r>
      </m:oMath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элементы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</m:t>
        </m:r>
      </m:oMath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главной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диагональю, </w:t>
      </w:r>
      <m:oMath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b</m:t>
        </m:r>
      </m:oMath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главной 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>диагонали,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279AD">
        <w:rPr>
          <w:rFonts w:ascii="Cambria Math" w:eastAsia="Times New Roman" w:hAnsi="Cambria Math" w:cs="Cambria Math"/>
          <w:sz w:val="28"/>
          <w:szCs w:val="28"/>
          <w:lang w:val="ru-RU"/>
        </w:rPr>
        <w:t>𝑐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над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главной</w:t>
      </w:r>
      <w:r w:rsidRPr="00C2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диагональю.</w:t>
      </w:r>
    </w:p>
    <w:p w14:paraId="62532CBA" w14:textId="222BA573" w:rsidR="00C279AD" w:rsidRPr="00CF1BFC" w:rsidRDefault="00CF1BFC" w:rsidP="00C279AD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</m:m>
            </m:e>
          </m:d>
        </m:oMath>
      </m:oMathPara>
    </w:p>
    <w:p w14:paraId="7F76E9D7" w14:textId="4E11BF40" w:rsidR="00CF1BFC" w:rsidRDefault="00CF1BFC" w:rsidP="00C279AD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1BFC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Соответствующая СЛАУ:</w:t>
      </w:r>
    </w:p>
    <w:p w14:paraId="19E2D0B8" w14:textId="67DD12D3" w:rsidR="00CF1BFC" w:rsidRPr="00CF1BFC" w:rsidRDefault="00CF1BFC" w:rsidP="00C279AD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7507A3EF" w14:textId="532F1645" w:rsidR="00CF1BFC" w:rsidRDefault="00CF1BFC" w:rsidP="00C279AD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sz w:val="28"/>
                <w:szCs w:val="28"/>
                <w:lang w:val="en-US"/>
              </w:rPr>
              <m:t>i</m:t>
            </m:r>
          </m:sub>
        </m:sSub>
      </m:oMath>
      <w:r w:rsidRPr="00CF1B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вычисляется следующим образом:</w:t>
      </w:r>
    </w:p>
    <w:p w14:paraId="2C4EBF11" w14:textId="45C24628" w:rsidR="000D1835" w:rsidRPr="000D1835" w:rsidRDefault="000D1835" w:rsidP="000D183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 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n-1, 1</m:t>
              </m:r>
            </m:e>
          </m:acc>
        </m:oMath>
      </m:oMathPara>
    </w:p>
    <w:p w14:paraId="490A4AA4" w14:textId="2EEFB2F1" w:rsidR="000D1835" w:rsidRPr="000D1835" w:rsidRDefault="000D1835" w:rsidP="000D183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den>
          </m:f>
        </m:oMath>
      </m:oMathPara>
    </w:p>
    <w:p w14:paraId="3CB0848B" w14:textId="3DF7C31F" w:rsidR="000D1835" w:rsidRDefault="000D1835" w:rsidP="000D183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α</m:t>
            </m:r>
          </m:e>
          <m:sub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i</m:t>
            </m:r>
          </m:sub>
        </m:sSub>
      </m:oMath>
      <w:r w:rsidRPr="000D18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β</m:t>
            </m:r>
          </m:e>
          <m:sub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i</m:t>
            </m:r>
          </m:sub>
        </m:sSub>
      </m:oMath>
      <w:r w:rsidRPr="000D18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вычисляются следующим образом:</w:t>
      </w:r>
    </w:p>
    <w:p w14:paraId="65055CEB" w14:textId="068D8201" w:rsidR="000D1835" w:rsidRPr="000D1835" w:rsidRDefault="000D1835" w:rsidP="000D183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 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2, n-1</m:t>
              </m:r>
            </m:e>
          </m:acc>
        </m:oMath>
      </m:oMathPara>
    </w:p>
    <w:p w14:paraId="019B2EEB" w14:textId="68BADB95" w:rsidR="000D1835" w:rsidRPr="000D1835" w:rsidRDefault="000D1835" w:rsidP="000D183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i-1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 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2, n</m:t>
              </m:r>
            </m:e>
          </m:acc>
        </m:oMath>
      </m:oMathPara>
    </w:p>
    <w:p w14:paraId="6386C9B4" w14:textId="40A6C5E6" w:rsidR="000D1835" w:rsidRPr="00B46883" w:rsidRDefault="000D1835" w:rsidP="000D183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14:paraId="2367CA24" w14:textId="002D847A" w:rsidR="00B46883" w:rsidRPr="00B46883" w:rsidRDefault="00B46883" w:rsidP="00B46883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B4688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Вычисление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α</m:t>
            </m:r>
          </m:e>
          <m:sub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i</m:t>
            </m:r>
          </m:sub>
        </m:sSub>
      </m:oMath>
      <w:r w:rsidRPr="00B4688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β</m:t>
            </m:r>
          </m:e>
          <m:sub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i</m:t>
            </m:r>
          </m:sub>
        </m:sSub>
      </m:oMath>
      <w:r w:rsidRPr="00B4688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называется прямым ходом метода прогонки. Вычисление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i</m:t>
            </m:r>
          </m:sub>
        </m:sSub>
      </m:oMath>
      <w:r w:rsidRPr="00B4688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–</w:t>
      </w:r>
      <w:r w:rsidRPr="00B4688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обратным</w:t>
      </w:r>
      <w:r w:rsidRPr="00B4688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688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ходом метода прогонки.</w:t>
      </w:r>
    </w:p>
    <w:p w14:paraId="43F1A343" w14:textId="77777777" w:rsidR="00B46883" w:rsidRDefault="00B46883" w:rsidP="00B46883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B4688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Достаточные условия метода:</w:t>
      </w:r>
    </w:p>
    <w:p w14:paraId="5902E9E3" w14:textId="0261EA47" w:rsidR="00B46883" w:rsidRDefault="00B46883" w:rsidP="00B46883">
      <w:pPr>
        <w:pStyle w:val="aa"/>
        <w:numPr>
          <w:ilvl w:val="0"/>
          <w:numId w:val="10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≥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i-1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2, n-1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7DB4544C" w14:textId="2060324C" w:rsidR="00B46883" w:rsidRPr="00B46883" w:rsidRDefault="00B46883" w:rsidP="00B46883">
      <w:pPr>
        <w:pStyle w:val="aa"/>
        <w:numPr>
          <w:ilvl w:val="0"/>
          <w:numId w:val="10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&gt;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2, n-1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11561A5" w14:textId="4C4B3EC8" w:rsidR="00B46883" w:rsidRPr="00B46883" w:rsidRDefault="00B46883" w:rsidP="00B46883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Гаусса заключается в последовательном исключении переменных: с помощью элементарных преобразований система уравнений приводится к равносильной системе треугольного вида, из которой </w:t>
      </w:r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последовательно, начиная с последних (по номеру), находятся все переменные системы.</w:t>
      </w:r>
    </w:p>
    <w:p w14:paraId="1EE5F67E" w14:textId="25765F48" w:rsidR="00B46883" w:rsidRDefault="00B46883" w:rsidP="00B46883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>Пусть дана система:</w:t>
      </w:r>
    </w:p>
    <w:p w14:paraId="4932268C" w14:textId="0F6FD6AE" w:rsidR="00B46883" w:rsidRPr="00B46883" w:rsidRDefault="00B46883" w:rsidP="00B46883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w:bookmarkStart w:id="0" w:name="_Hlk96804043"/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…</m:t>
                  </m:r>
                  <w:bookmarkEnd w:id="0"/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508B964B" w14:textId="66F60321" w:rsidR="00B46883" w:rsidRDefault="00B46883" w:rsidP="00B46883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Приведем матрицу коэффициентов к </w:t>
      </w:r>
      <w:proofErr w:type="spellStart"/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>верхнетреугольному</w:t>
      </w:r>
      <w:proofErr w:type="spellEnd"/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виду</w:t>
      </w:r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>: на</w:t>
      </w:r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первом шаге вычитаем из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i</m:t>
        </m:r>
      </m:oMath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-ой строки, 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2, n</m:t>
            </m:r>
          </m:e>
        </m:acc>
      </m:oMath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первую строку, </w:t>
      </w:r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>домноженную</w:t>
      </w:r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</w:t>
      </w:r>
      <w:r w:rsidRPr="00B46883">
        <w:rPr>
          <w:rFonts w:ascii="Cambria Math" w:eastAsia="Times New Roman" w:hAnsi="Cambria Math" w:cs="Cambria Math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val="ru-RU"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val="ru-RU"/>
                  </w:rPr>
                  <m:t>11</m:t>
                </m:r>
              </m:sub>
            </m:sSub>
          </m:den>
        </m:f>
      </m:oMath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>. Далее аналогичным</w:t>
      </w:r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образом вычитаем вторую строку, </w:t>
      </w:r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>в итоге</w:t>
      </w:r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получаем систему вида:</w:t>
      </w:r>
    </w:p>
    <w:p w14:paraId="156E42F2" w14:textId="7A83BAD0" w:rsidR="00B46883" w:rsidRPr="00B46883" w:rsidRDefault="00B46883" w:rsidP="00B46883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''</m:t>
                      </m:r>
                    </m:sup>
                  </m:sSubSup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''</m:t>
                      </m:r>
                    </m:sup>
                  </m:sSubSup>
                </m:e>
              </m:eqArr>
            </m:e>
          </m:d>
        </m:oMath>
      </m:oMathPara>
    </w:p>
    <w:p w14:paraId="75A31B0E" w14:textId="4119FB42" w:rsidR="00B46883" w:rsidRPr="00B46883" w:rsidRDefault="00B46883" w:rsidP="00EC7F9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начинается обратной ход метода Гаусса. Вычитаем из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i</m:t>
        </m:r>
      </m:oMath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-ой строки, 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 n-1</m:t>
            </m:r>
          </m:e>
        </m:acc>
      </m:oMath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последнюю, домноженную на</w:t>
      </w:r>
      <w:r w:rsidR="00EC7F96"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in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''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nn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''</m:t>
                </m:r>
              </m:sup>
            </m:sSubSup>
          </m:den>
        </m:f>
      </m:oMath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AA2C110" w14:textId="28A911D4" w:rsidR="00B46883" w:rsidRDefault="00B46883" w:rsidP="00B46883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Продолжая </w:t>
      </w:r>
      <w:r w:rsidR="00EC7F96"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>этот процесс,</w:t>
      </w:r>
      <w:r w:rsidRPr="00B468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придём к диагональной матрице:</w:t>
      </w:r>
    </w:p>
    <w:p w14:paraId="4CD17F5A" w14:textId="29230C45" w:rsidR="00EC7F96" w:rsidRPr="00EC7F96" w:rsidRDefault="00EC7F96" w:rsidP="00EC7F9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''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''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''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791DA88F" w14:textId="0BBD9CF5" w:rsidR="00EC7F96" w:rsidRDefault="00EC7F96" w:rsidP="00EC7F9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Разделив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i</m:t>
        </m:r>
      </m:oMath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>-ую строку на</w:t>
      </w:r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'''</m:t>
            </m:r>
          </m:sup>
        </m:sSubSup>
      </m:oMath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получаем решение.</w:t>
      </w:r>
    </w:p>
    <w:p w14:paraId="6B0A17B1" w14:textId="77777777" w:rsidR="00EC7F96" w:rsidRPr="00EC7F96" w:rsidRDefault="00EC7F96" w:rsidP="00EC7F9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C7F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Оценка погрешности для решения СЛАУ при отсутствии точного решения:</w:t>
      </w:r>
    </w:p>
    <w:p w14:paraId="043B229F" w14:textId="49613C7E" w:rsidR="00EC7F96" w:rsidRDefault="00EC7F96" w:rsidP="00EC7F9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>Найти вектор-решение</w:t>
      </w:r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метода прогонки и вектор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x</m:t>
        </m:r>
      </m:oMath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метода</w:t>
      </w:r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>Гаусса.</w:t>
      </w:r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>При вычислении</w:t>
      </w:r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x</m:t>
        </m:r>
      </m:oMath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>с плавающей точкой возникает погрешность:</w:t>
      </w:r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x</m:t>
        </m:r>
      </m:oMath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3BC50E" w14:textId="77777777" w:rsidR="00EC7F96" w:rsidRPr="003A6830" w:rsidRDefault="00EC7F96" w:rsidP="00EC7F9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4DD79585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>import * as fs from 'fs</w:t>
      </w:r>
      <w:proofErr w:type="gramStart"/>
      <w:r w:rsidRPr="00EC7F96">
        <w:rPr>
          <w:bCs/>
          <w:lang w:val="en-US"/>
        </w:rPr>
        <w:t>';</w:t>
      </w:r>
      <w:proofErr w:type="gramEnd"/>
    </w:p>
    <w:p w14:paraId="628FF4EB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47B3C0E6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>const verbose = (...</w:t>
      </w:r>
      <w:proofErr w:type="spellStart"/>
      <w:r w:rsidRPr="00EC7F96">
        <w:rPr>
          <w:bCs/>
          <w:lang w:val="en-US"/>
        </w:rPr>
        <w:t>args</w:t>
      </w:r>
      <w:proofErr w:type="spellEnd"/>
      <w:r w:rsidRPr="00EC7F96">
        <w:rPr>
          <w:bCs/>
          <w:lang w:val="en-US"/>
        </w:rPr>
        <w:t xml:space="preserve">: </w:t>
      </w:r>
      <w:proofErr w:type="gramStart"/>
      <w:r w:rsidRPr="00EC7F96">
        <w:rPr>
          <w:bCs/>
          <w:lang w:val="en-US"/>
        </w:rPr>
        <w:t>any[</w:t>
      </w:r>
      <w:proofErr w:type="gramEnd"/>
      <w:r w:rsidRPr="00EC7F96">
        <w:rPr>
          <w:bCs/>
          <w:lang w:val="en-US"/>
        </w:rPr>
        <w:t>]) =&gt; {</w:t>
      </w:r>
    </w:p>
    <w:p w14:paraId="55FC161D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>if (Number(</w:t>
      </w:r>
      <w:proofErr w:type="spellStart"/>
      <w:proofErr w:type="gramStart"/>
      <w:r w:rsidRPr="00EC7F96">
        <w:rPr>
          <w:bCs/>
          <w:lang w:val="en-US"/>
        </w:rPr>
        <w:t>process.env.VERBOSE</w:t>
      </w:r>
      <w:proofErr w:type="spellEnd"/>
      <w:proofErr w:type="gramEnd"/>
      <w:r w:rsidRPr="00EC7F96">
        <w:rPr>
          <w:bCs/>
          <w:lang w:val="en-US"/>
        </w:rPr>
        <w:t>)) {</w:t>
      </w:r>
    </w:p>
    <w:p w14:paraId="42E93937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 xml:space="preserve">// </w:t>
      </w:r>
      <w:proofErr w:type="spellStart"/>
      <w:r w:rsidRPr="00EC7F96">
        <w:rPr>
          <w:bCs/>
          <w:lang w:val="en-US"/>
        </w:rPr>
        <w:t>eslint</w:t>
      </w:r>
      <w:proofErr w:type="spellEnd"/>
      <w:r w:rsidRPr="00EC7F96">
        <w:rPr>
          <w:bCs/>
          <w:lang w:val="en-US"/>
        </w:rPr>
        <w:t>-disable-next-line no-console</w:t>
      </w:r>
    </w:p>
    <w:p w14:paraId="0844D54A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</w:r>
      <w:proofErr w:type="gramStart"/>
      <w:r w:rsidRPr="00EC7F96">
        <w:rPr>
          <w:bCs/>
          <w:lang w:val="en-US"/>
        </w:rPr>
        <w:t>console.log(</w:t>
      </w:r>
      <w:proofErr w:type="gramEnd"/>
      <w:r w:rsidRPr="00EC7F96">
        <w:rPr>
          <w:bCs/>
          <w:lang w:val="en-US"/>
        </w:rPr>
        <w:t>...</w:t>
      </w:r>
      <w:proofErr w:type="spellStart"/>
      <w:r w:rsidRPr="00EC7F96">
        <w:rPr>
          <w:bCs/>
          <w:lang w:val="en-US"/>
        </w:rPr>
        <w:t>args</w:t>
      </w:r>
      <w:proofErr w:type="spellEnd"/>
      <w:r w:rsidRPr="00EC7F96">
        <w:rPr>
          <w:bCs/>
          <w:lang w:val="en-US"/>
        </w:rPr>
        <w:t>);</w:t>
      </w:r>
    </w:p>
    <w:p w14:paraId="53B73759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>}</w:t>
      </w:r>
    </w:p>
    <w:p w14:paraId="36D32567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>};</w:t>
      </w:r>
    </w:p>
    <w:p w14:paraId="5D4EB29D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2F2714D7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>const more = &lt;T, K</w:t>
      </w:r>
      <w:proofErr w:type="gramStart"/>
      <w:r w:rsidRPr="00EC7F96">
        <w:rPr>
          <w:bCs/>
          <w:lang w:val="en-US"/>
        </w:rPr>
        <w:t>&gt;(</w:t>
      </w:r>
      <w:proofErr w:type="spellStart"/>
      <w:proofErr w:type="gramEnd"/>
      <w:r w:rsidRPr="00EC7F96">
        <w:rPr>
          <w:bCs/>
          <w:lang w:val="en-US"/>
        </w:rPr>
        <w:t>arg</w:t>
      </w:r>
      <w:proofErr w:type="spellEnd"/>
      <w:r w:rsidRPr="00EC7F96">
        <w:rPr>
          <w:bCs/>
          <w:lang w:val="en-US"/>
        </w:rPr>
        <w:t>: T, callback: (v: T) =&gt; K) =&gt; (</w:t>
      </w:r>
    </w:p>
    <w:p w14:paraId="095753DA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>Number(</w:t>
      </w:r>
      <w:proofErr w:type="spellStart"/>
      <w:proofErr w:type="gramStart"/>
      <w:r w:rsidRPr="00EC7F96">
        <w:rPr>
          <w:bCs/>
          <w:lang w:val="en-US"/>
        </w:rPr>
        <w:t>process.env.MORE</w:t>
      </w:r>
      <w:proofErr w:type="spellEnd"/>
      <w:proofErr w:type="gramEnd"/>
      <w:r w:rsidRPr="00EC7F96">
        <w:rPr>
          <w:bCs/>
          <w:lang w:val="en-US"/>
        </w:rPr>
        <w:t>) ? callback(</w:t>
      </w:r>
      <w:proofErr w:type="spellStart"/>
      <w:r w:rsidRPr="00EC7F96">
        <w:rPr>
          <w:bCs/>
          <w:lang w:val="en-US"/>
        </w:rPr>
        <w:t>arg</w:t>
      </w:r>
      <w:proofErr w:type="spellEnd"/>
      <w:r w:rsidRPr="00EC7F96">
        <w:rPr>
          <w:bCs/>
          <w:lang w:val="en-US"/>
        </w:rPr>
        <w:t xml:space="preserve">) : </w:t>
      </w:r>
      <w:proofErr w:type="spellStart"/>
      <w:r w:rsidRPr="00EC7F96">
        <w:rPr>
          <w:bCs/>
          <w:lang w:val="en-US"/>
        </w:rPr>
        <w:t>arg</w:t>
      </w:r>
      <w:proofErr w:type="spellEnd"/>
    </w:p>
    <w:p w14:paraId="76387A34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>);</w:t>
      </w:r>
    </w:p>
    <w:p w14:paraId="6FB51CF1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122433BA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 xml:space="preserve">type </w:t>
      </w:r>
      <w:proofErr w:type="spellStart"/>
      <w:r w:rsidRPr="00EC7F96">
        <w:rPr>
          <w:bCs/>
          <w:lang w:val="en-US"/>
        </w:rPr>
        <w:t>InputType</w:t>
      </w:r>
      <w:proofErr w:type="spellEnd"/>
      <w:r w:rsidRPr="00EC7F96">
        <w:rPr>
          <w:bCs/>
          <w:lang w:val="en-US"/>
        </w:rPr>
        <w:t xml:space="preserve"> = {a: </w:t>
      </w:r>
      <w:proofErr w:type="gramStart"/>
      <w:r w:rsidRPr="00EC7F96">
        <w:rPr>
          <w:bCs/>
          <w:lang w:val="en-US"/>
        </w:rPr>
        <w:t>number[</w:t>
      </w:r>
      <w:proofErr w:type="gramEnd"/>
      <w:r w:rsidRPr="00EC7F96">
        <w:rPr>
          <w:bCs/>
          <w:lang w:val="en-US"/>
        </w:rPr>
        <w:t>], b: number[], c: number[], d: number[], n: number};</w:t>
      </w:r>
    </w:p>
    <w:p w14:paraId="11E128E3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05EA366E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 xml:space="preserve">const read = (name: string): </w:t>
      </w:r>
      <w:proofErr w:type="spellStart"/>
      <w:r w:rsidRPr="00EC7F96">
        <w:rPr>
          <w:bCs/>
          <w:lang w:val="en-US"/>
        </w:rPr>
        <w:t>InputType</w:t>
      </w:r>
      <w:proofErr w:type="spellEnd"/>
      <w:r w:rsidRPr="00EC7F96">
        <w:rPr>
          <w:bCs/>
          <w:lang w:val="en-US"/>
        </w:rPr>
        <w:t xml:space="preserve"> =&gt; {</w:t>
      </w:r>
    </w:p>
    <w:p w14:paraId="0536C2A7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 xml:space="preserve">const </w:t>
      </w:r>
      <w:proofErr w:type="spellStart"/>
      <w:r w:rsidRPr="00EC7F96">
        <w:rPr>
          <w:bCs/>
          <w:lang w:val="en-US"/>
        </w:rPr>
        <w:t>elems</w:t>
      </w:r>
      <w:proofErr w:type="spellEnd"/>
      <w:r w:rsidRPr="00EC7F96">
        <w:rPr>
          <w:bCs/>
          <w:lang w:val="en-US"/>
        </w:rPr>
        <w:t xml:space="preserve"> = </w:t>
      </w:r>
      <w:proofErr w:type="spellStart"/>
      <w:proofErr w:type="gramStart"/>
      <w:r w:rsidRPr="00EC7F96">
        <w:rPr>
          <w:bCs/>
          <w:lang w:val="en-US"/>
        </w:rPr>
        <w:t>fs.readFileSync</w:t>
      </w:r>
      <w:proofErr w:type="spellEnd"/>
      <w:proofErr w:type="gramEnd"/>
      <w:r w:rsidRPr="00EC7F96">
        <w:rPr>
          <w:bCs/>
          <w:lang w:val="en-US"/>
        </w:rPr>
        <w:t>(name, { encoding: 'utf8' })</w:t>
      </w:r>
    </w:p>
    <w:p w14:paraId="20D625FC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</w:r>
      <w:proofErr w:type="gramStart"/>
      <w:r w:rsidRPr="00EC7F96">
        <w:rPr>
          <w:bCs/>
          <w:lang w:val="en-US"/>
        </w:rPr>
        <w:t>.split</w:t>
      </w:r>
      <w:proofErr w:type="gramEnd"/>
      <w:r w:rsidRPr="00EC7F96">
        <w:rPr>
          <w:bCs/>
          <w:lang w:val="en-US"/>
        </w:rPr>
        <w:t>(/[\s\n]+/g)</w:t>
      </w:r>
    </w:p>
    <w:p w14:paraId="527BF98E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</w:r>
      <w:proofErr w:type="gramStart"/>
      <w:r w:rsidRPr="00EC7F96">
        <w:rPr>
          <w:bCs/>
          <w:lang w:val="en-US"/>
        </w:rPr>
        <w:t>.filter</w:t>
      </w:r>
      <w:proofErr w:type="gramEnd"/>
      <w:r w:rsidRPr="00EC7F96">
        <w:rPr>
          <w:bCs/>
          <w:lang w:val="en-US"/>
        </w:rPr>
        <w:t>(Boolean)</w:t>
      </w:r>
    </w:p>
    <w:p w14:paraId="7921A196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</w:r>
      <w:proofErr w:type="gramStart"/>
      <w:r w:rsidRPr="00EC7F96">
        <w:rPr>
          <w:bCs/>
          <w:lang w:val="en-US"/>
        </w:rPr>
        <w:t>.map</w:t>
      </w:r>
      <w:proofErr w:type="gramEnd"/>
      <w:r w:rsidRPr="00EC7F96">
        <w:rPr>
          <w:bCs/>
          <w:lang w:val="en-US"/>
        </w:rPr>
        <w:t>(Number);</w:t>
      </w:r>
    </w:p>
    <w:p w14:paraId="1A40F201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>const n = +(</w:t>
      </w:r>
      <w:proofErr w:type="spellStart"/>
      <w:proofErr w:type="gramStart"/>
      <w:r w:rsidRPr="00EC7F96">
        <w:rPr>
          <w:bCs/>
          <w:lang w:val="en-US"/>
        </w:rPr>
        <w:t>elems.shift</w:t>
      </w:r>
      <w:proofErr w:type="spellEnd"/>
      <w:proofErr w:type="gramEnd"/>
      <w:r w:rsidRPr="00EC7F96">
        <w:rPr>
          <w:bCs/>
          <w:lang w:val="en-US"/>
        </w:rPr>
        <w:t>() || 0);</w:t>
      </w:r>
    </w:p>
    <w:p w14:paraId="4890C33D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 xml:space="preserve">const </w:t>
      </w:r>
      <w:proofErr w:type="spellStart"/>
      <w:r w:rsidRPr="00EC7F96">
        <w:rPr>
          <w:bCs/>
          <w:lang w:val="en-US"/>
        </w:rPr>
        <w:t>ans</w:t>
      </w:r>
      <w:proofErr w:type="spellEnd"/>
      <w:r w:rsidRPr="00EC7F96">
        <w:rPr>
          <w:bCs/>
          <w:lang w:val="en-US"/>
        </w:rPr>
        <w:t xml:space="preserve"> = {</w:t>
      </w:r>
    </w:p>
    <w:p w14:paraId="749EE1CF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>n,</w:t>
      </w:r>
    </w:p>
    <w:p w14:paraId="0E49BC8F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 xml:space="preserve">a: </w:t>
      </w:r>
      <w:proofErr w:type="spellStart"/>
      <w:proofErr w:type="gramStart"/>
      <w:r w:rsidRPr="00EC7F96">
        <w:rPr>
          <w:bCs/>
          <w:lang w:val="en-US"/>
        </w:rPr>
        <w:t>elems.splice</w:t>
      </w:r>
      <w:proofErr w:type="spellEnd"/>
      <w:proofErr w:type="gramEnd"/>
      <w:r w:rsidRPr="00EC7F96">
        <w:rPr>
          <w:bCs/>
          <w:lang w:val="en-US"/>
        </w:rPr>
        <w:t>(0, n - 1),</w:t>
      </w:r>
    </w:p>
    <w:p w14:paraId="3DD38541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 xml:space="preserve">b: </w:t>
      </w:r>
      <w:proofErr w:type="spellStart"/>
      <w:proofErr w:type="gramStart"/>
      <w:r w:rsidRPr="00EC7F96">
        <w:rPr>
          <w:bCs/>
          <w:lang w:val="en-US"/>
        </w:rPr>
        <w:t>elems.splice</w:t>
      </w:r>
      <w:proofErr w:type="spellEnd"/>
      <w:proofErr w:type="gramEnd"/>
      <w:r w:rsidRPr="00EC7F96">
        <w:rPr>
          <w:bCs/>
          <w:lang w:val="en-US"/>
        </w:rPr>
        <w:t>(0, n),</w:t>
      </w:r>
    </w:p>
    <w:p w14:paraId="76ABD724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 xml:space="preserve">c: </w:t>
      </w:r>
      <w:proofErr w:type="spellStart"/>
      <w:proofErr w:type="gramStart"/>
      <w:r w:rsidRPr="00EC7F96">
        <w:rPr>
          <w:bCs/>
          <w:lang w:val="en-US"/>
        </w:rPr>
        <w:t>elems.splice</w:t>
      </w:r>
      <w:proofErr w:type="spellEnd"/>
      <w:proofErr w:type="gramEnd"/>
      <w:r w:rsidRPr="00EC7F96">
        <w:rPr>
          <w:bCs/>
          <w:lang w:val="en-US"/>
        </w:rPr>
        <w:t>(0, n - 1),</w:t>
      </w:r>
    </w:p>
    <w:p w14:paraId="396979B0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 xml:space="preserve">d: </w:t>
      </w:r>
      <w:proofErr w:type="spellStart"/>
      <w:proofErr w:type="gramStart"/>
      <w:r w:rsidRPr="00EC7F96">
        <w:rPr>
          <w:bCs/>
          <w:lang w:val="en-US"/>
        </w:rPr>
        <w:t>elems.splice</w:t>
      </w:r>
      <w:proofErr w:type="spellEnd"/>
      <w:proofErr w:type="gramEnd"/>
      <w:r w:rsidRPr="00EC7F96">
        <w:rPr>
          <w:bCs/>
          <w:lang w:val="en-US"/>
        </w:rPr>
        <w:t>(0, n),</w:t>
      </w:r>
    </w:p>
    <w:p w14:paraId="1E6E2749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>};</w:t>
      </w:r>
    </w:p>
    <w:p w14:paraId="02E5E6E7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48D7D50E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proofErr w:type="gramStart"/>
      <w:r w:rsidRPr="00EC7F96">
        <w:rPr>
          <w:bCs/>
          <w:lang w:val="en-US"/>
        </w:rPr>
        <w:t>verbose(</w:t>
      </w:r>
      <w:proofErr w:type="gramEnd"/>
      <w:r w:rsidRPr="00EC7F96">
        <w:rPr>
          <w:bCs/>
          <w:lang w:val="en-US"/>
        </w:rPr>
        <w:t xml:space="preserve">'read:', { name, </w:t>
      </w:r>
      <w:proofErr w:type="spellStart"/>
      <w:r w:rsidRPr="00EC7F96">
        <w:rPr>
          <w:bCs/>
          <w:lang w:val="en-US"/>
        </w:rPr>
        <w:t>ans</w:t>
      </w:r>
      <w:proofErr w:type="spellEnd"/>
      <w:r w:rsidRPr="00EC7F96">
        <w:rPr>
          <w:bCs/>
          <w:lang w:val="en-US"/>
        </w:rPr>
        <w:t xml:space="preserve"> });</w:t>
      </w:r>
    </w:p>
    <w:p w14:paraId="1B154937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1AA68645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 xml:space="preserve">return </w:t>
      </w:r>
      <w:proofErr w:type="spellStart"/>
      <w:proofErr w:type="gramStart"/>
      <w:r w:rsidRPr="00EC7F96">
        <w:rPr>
          <w:bCs/>
          <w:lang w:val="en-US"/>
        </w:rPr>
        <w:t>ans</w:t>
      </w:r>
      <w:proofErr w:type="spellEnd"/>
      <w:r w:rsidRPr="00EC7F96">
        <w:rPr>
          <w:bCs/>
          <w:lang w:val="en-US"/>
        </w:rPr>
        <w:t>;</w:t>
      </w:r>
      <w:proofErr w:type="gramEnd"/>
    </w:p>
    <w:p w14:paraId="0179BCE4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>};</w:t>
      </w:r>
    </w:p>
    <w:p w14:paraId="365036AB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E4E0EAC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 xml:space="preserve">const </w:t>
      </w:r>
      <w:proofErr w:type="spellStart"/>
      <w:r w:rsidRPr="00EC7F96">
        <w:rPr>
          <w:bCs/>
          <w:lang w:val="en-US"/>
        </w:rPr>
        <w:t>solveProgon</w:t>
      </w:r>
      <w:proofErr w:type="spellEnd"/>
      <w:r w:rsidRPr="00EC7F96">
        <w:rPr>
          <w:bCs/>
          <w:lang w:val="en-US"/>
        </w:rPr>
        <w:t xml:space="preserve"> = ({</w:t>
      </w:r>
    </w:p>
    <w:p w14:paraId="5395A58A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>a, b, c, d, n,</w:t>
      </w:r>
    </w:p>
    <w:p w14:paraId="2EFC7CCB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 xml:space="preserve">}: </w:t>
      </w:r>
      <w:proofErr w:type="spellStart"/>
      <w:r w:rsidRPr="00EC7F96">
        <w:rPr>
          <w:bCs/>
          <w:lang w:val="en-US"/>
        </w:rPr>
        <w:t>InputType</w:t>
      </w:r>
      <w:proofErr w:type="spellEnd"/>
      <w:r w:rsidRPr="00EC7F96">
        <w:rPr>
          <w:bCs/>
          <w:lang w:val="en-US"/>
        </w:rPr>
        <w:t>) =&gt; {</w:t>
      </w:r>
    </w:p>
    <w:p w14:paraId="274C5389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 xml:space="preserve">const alpha: </w:t>
      </w:r>
      <w:proofErr w:type="gramStart"/>
      <w:r w:rsidRPr="00EC7F96">
        <w:rPr>
          <w:bCs/>
          <w:lang w:val="en-US"/>
        </w:rPr>
        <w:t>number[</w:t>
      </w:r>
      <w:proofErr w:type="gramEnd"/>
      <w:r w:rsidRPr="00EC7F96">
        <w:rPr>
          <w:bCs/>
          <w:lang w:val="en-US"/>
        </w:rPr>
        <w:t>] = [];</w:t>
      </w:r>
    </w:p>
    <w:p w14:paraId="362D75CD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 xml:space="preserve">const beta: </w:t>
      </w:r>
      <w:proofErr w:type="gramStart"/>
      <w:r w:rsidRPr="00EC7F96">
        <w:rPr>
          <w:bCs/>
          <w:lang w:val="en-US"/>
        </w:rPr>
        <w:t>number[</w:t>
      </w:r>
      <w:proofErr w:type="gramEnd"/>
      <w:r w:rsidRPr="00EC7F96">
        <w:rPr>
          <w:bCs/>
          <w:lang w:val="en-US"/>
        </w:rPr>
        <w:t>] = [];</w:t>
      </w:r>
    </w:p>
    <w:p w14:paraId="090D1ACF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6CA28CD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 xml:space="preserve">for (let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 xml:space="preserve"> = 0;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 xml:space="preserve"> &lt; n;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++) {</w:t>
      </w:r>
    </w:p>
    <w:p w14:paraId="248C23C1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>const denominator = (</w:t>
      </w:r>
      <w:proofErr w:type="gramStart"/>
      <w:r w:rsidRPr="00EC7F96">
        <w:rPr>
          <w:bCs/>
          <w:lang w:val="en-US"/>
        </w:rPr>
        <w:t>a[</w:t>
      </w:r>
      <w:proofErr w:type="spellStart"/>
      <w:proofErr w:type="gramEnd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 xml:space="preserve"> - 1] || 0) * (alpha[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 xml:space="preserve"> - 1] || 0) + b[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];</w:t>
      </w:r>
    </w:p>
    <w:p w14:paraId="2F447071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</w:r>
      <w:proofErr w:type="spellStart"/>
      <w:proofErr w:type="gramStart"/>
      <w:r w:rsidRPr="00EC7F96">
        <w:rPr>
          <w:bCs/>
          <w:lang w:val="en-US"/>
        </w:rPr>
        <w:t>alpha.push</w:t>
      </w:r>
      <w:proofErr w:type="spellEnd"/>
      <w:proofErr w:type="gramEnd"/>
      <w:r w:rsidRPr="00EC7F96">
        <w:rPr>
          <w:bCs/>
          <w:lang w:val="en-US"/>
        </w:rPr>
        <w:t>(-c[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] / denominator);</w:t>
      </w:r>
    </w:p>
    <w:p w14:paraId="6F9A63E8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</w:r>
      <w:proofErr w:type="spellStart"/>
      <w:proofErr w:type="gramStart"/>
      <w:r w:rsidRPr="00EC7F96">
        <w:rPr>
          <w:bCs/>
          <w:lang w:val="en-US"/>
        </w:rPr>
        <w:t>beta.push</w:t>
      </w:r>
      <w:proofErr w:type="spellEnd"/>
      <w:proofErr w:type="gramEnd"/>
      <w:r w:rsidRPr="00EC7F96">
        <w:rPr>
          <w:bCs/>
          <w:lang w:val="en-US"/>
        </w:rPr>
        <w:t>((d[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] - (a[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 xml:space="preserve"> - 1] || 0) * (beta[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 xml:space="preserve"> - 1] || 0)) / denominator);</w:t>
      </w:r>
    </w:p>
    <w:p w14:paraId="10F7B8B7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>}</w:t>
      </w:r>
    </w:p>
    <w:p w14:paraId="0A75FAA8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B1DBF05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 xml:space="preserve">const x: </w:t>
      </w:r>
      <w:proofErr w:type="gramStart"/>
      <w:r w:rsidRPr="00EC7F96">
        <w:rPr>
          <w:bCs/>
          <w:lang w:val="en-US"/>
        </w:rPr>
        <w:t>number[</w:t>
      </w:r>
      <w:proofErr w:type="gramEnd"/>
      <w:r w:rsidRPr="00EC7F96">
        <w:rPr>
          <w:bCs/>
          <w:lang w:val="en-US"/>
        </w:rPr>
        <w:t>] = [];</w:t>
      </w:r>
    </w:p>
    <w:p w14:paraId="6F36014C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05DCC2C4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 xml:space="preserve">for (let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 xml:space="preserve"> = n - 1;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 xml:space="preserve"> &gt;= 0;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--) {</w:t>
      </w:r>
    </w:p>
    <w:p w14:paraId="012879F3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>x[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] = (alpha[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] || 0) * (</w:t>
      </w:r>
      <w:proofErr w:type="gramStart"/>
      <w:r w:rsidRPr="00EC7F96">
        <w:rPr>
          <w:bCs/>
          <w:lang w:val="en-US"/>
        </w:rPr>
        <w:t>x[</w:t>
      </w:r>
      <w:proofErr w:type="spellStart"/>
      <w:proofErr w:type="gramEnd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 xml:space="preserve"> + 1] || 0) + beta[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];</w:t>
      </w:r>
    </w:p>
    <w:p w14:paraId="08DB2138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>}</w:t>
      </w:r>
    </w:p>
    <w:p w14:paraId="59960ED3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CC3A3CE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proofErr w:type="gramStart"/>
      <w:r w:rsidRPr="00EC7F96">
        <w:rPr>
          <w:bCs/>
          <w:lang w:val="en-US"/>
        </w:rPr>
        <w:t>verbose(</w:t>
      </w:r>
      <w:proofErr w:type="gramEnd"/>
      <w:r w:rsidRPr="00EC7F96">
        <w:rPr>
          <w:bCs/>
          <w:lang w:val="en-US"/>
        </w:rPr>
        <w:t>'solve:', { alpha, beta, x });</w:t>
      </w:r>
    </w:p>
    <w:p w14:paraId="2870149E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ED3B1C2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 xml:space="preserve">return </w:t>
      </w:r>
      <w:proofErr w:type="gramStart"/>
      <w:r w:rsidRPr="00EC7F96">
        <w:rPr>
          <w:bCs/>
          <w:lang w:val="en-US"/>
        </w:rPr>
        <w:t>x;</w:t>
      </w:r>
      <w:proofErr w:type="gramEnd"/>
    </w:p>
    <w:p w14:paraId="4A5760CD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>};</w:t>
      </w:r>
    </w:p>
    <w:p w14:paraId="15298618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50A1697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 xml:space="preserve">type </w:t>
      </w:r>
      <w:proofErr w:type="spellStart"/>
      <w:r w:rsidRPr="00EC7F96">
        <w:rPr>
          <w:bCs/>
          <w:lang w:val="en-US"/>
        </w:rPr>
        <w:t>FormatType</w:t>
      </w:r>
      <w:proofErr w:type="spellEnd"/>
      <w:r w:rsidRPr="00EC7F96">
        <w:rPr>
          <w:bCs/>
          <w:lang w:val="en-US"/>
        </w:rPr>
        <w:t xml:space="preserve"> = {m: </w:t>
      </w:r>
      <w:proofErr w:type="gramStart"/>
      <w:r w:rsidRPr="00EC7F96">
        <w:rPr>
          <w:bCs/>
          <w:lang w:val="en-US"/>
        </w:rPr>
        <w:t>number[</w:t>
      </w:r>
      <w:proofErr w:type="gramEnd"/>
      <w:r w:rsidRPr="00EC7F96">
        <w:rPr>
          <w:bCs/>
          <w:lang w:val="en-US"/>
        </w:rPr>
        <w:t>][], d: number[], n: number};</w:t>
      </w:r>
    </w:p>
    <w:p w14:paraId="1F1190D3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FEDACC4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>const format = ({</w:t>
      </w:r>
    </w:p>
    <w:p w14:paraId="5C09CB4B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>a, b, c, d, n,</w:t>
      </w:r>
    </w:p>
    <w:p w14:paraId="7EC8F241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 xml:space="preserve">}: </w:t>
      </w:r>
      <w:proofErr w:type="spellStart"/>
      <w:r w:rsidRPr="00EC7F96">
        <w:rPr>
          <w:bCs/>
          <w:lang w:val="en-US"/>
        </w:rPr>
        <w:t>InputType</w:t>
      </w:r>
      <w:proofErr w:type="spellEnd"/>
      <w:r w:rsidRPr="00EC7F96">
        <w:rPr>
          <w:bCs/>
          <w:lang w:val="en-US"/>
        </w:rPr>
        <w:t xml:space="preserve">): </w:t>
      </w:r>
      <w:proofErr w:type="spellStart"/>
      <w:r w:rsidRPr="00EC7F96">
        <w:rPr>
          <w:bCs/>
          <w:lang w:val="en-US"/>
        </w:rPr>
        <w:t>FormatType</w:t>
      </w:r>
      <w:proofErr w:type="spellEnd"/>
      <w:r w:rsidRPr="00EC7F96">
        <w:rPr>
          <w:bCs/>
          <w:lang w:val="en-US"/>
        </w:rPr>
        <w:t xml:space="preserve"> =&gt; {</w:t>
      </w:r>
    </w:p>
    <w:p w14:paraId="7E02AB09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 xml:space="preserve">const m = </w:t>
      </w:r>
      <w:proofErr w:type="spellStart"/>
      <w:r w:rsidRPr="00EC7F96">
        <w:rPr>
          <w:bCs/>
          <w:lang w:val="en-US"/>
        </w:rPr>
        <w:t>Array.from</w:t>
      </w:r>
      <w:proofErr w:type="spellEnd"/>
      <w:proofErr w:type="gramStart"/>
      <w:r w:rsidRPr="00EC7F96">
        <w:rPr>
          <w:bCs/>
          <w:lang w:val="en-US"/>
        </w:rPr>
        <w:t>({ length</w:t>
      </w:r>
      <w:proofErr w:type="gramEnd"/>
      <w:r w:rsidRPr="00EC7F96">
        <w:rPr>
          <w:bCs/>
          <w:lang w:val="en-US"/>
        </w:rPr>
        <w:t xml:space="preserve">: n }, () =&gt; </w:t>
      </w:r>
      <w:proofErr w:type="spellStart"/>
      <w:r w:rsidRPr="00EC7F96">
        <w:rPr>
          <w:bCs/>
          <w:lang w:val="en-US"/>
        </w:rPr>
        <w:t>Array.from</w:t>
      </w:r>
      <w:proofErr w:type="spellEnd"/>
      <w:r w:rsidRPr="00EC7F96">
        <w:rPr>
          <w:bCs/>
          <w:lang w:val="en-US"/>
        </w:rPr>
        <w:t>({ length: n }, () =&gt; 0));</w:t>
      </w:r>
    </w:p>
    <w:p w14:paraId="47686930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0B982617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proofErr w:type="spellStart"/>
      <w:proofErr w:type="gramStart"/>
      <w:r w:rsidRPr="00EC7F96">
        <w:rPr>
          <w:bCs/>
          <w:lang w:val="en-US"/>
        </w:rPr>
        <w:t>a.forEach</w:t>
      </w:r>
      <w:proofErr w:type="spellEnd"/>
      <w:proofErr w:type="gramEnd"/>
      <w:r w:rsidRPr="00EC7F96">
        <w:rPr>
          <w:bCs/>
          <w:lang w:val="en-US"/>
        </w:rPr>
        <w:t xml:space="preserve">((v,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) =&gt; { m[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 xml:space="preserve"> + 1][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] = v; });</w:t>
      </w:r>
    </w:p>
    <w:p w14:paraId="66F9F70D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proofErr w:type="spellStart"/>
      <w:proofErr w:type="gramStart"/>
      <w:r w:rsidRPr="00EC7F96">
        <w:rPr>
          <w:bCs/>
          <w:lang w:val="en-US"/>
        </w:rPr>
        <w:t>b.forEach</w:t>
      </w:r>
      <w:proofErr w:type="spellEnd"/>
      <w:proofErr w:type="gramEnd"/>
      <w:r w:rsidRPr="00EC7F96">
        <w:rPr>
          <w:bCs/>
          <w:lang w:val="en-US"/>
        </w:rPr>
        <w:t xml:space="preserve">((v,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) =&gt; { m[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][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] = v; });</w:t>
      </w:r>
    </w:p>
    <w:p w14:paraId="1E879E7E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proofErr w:type="spellStart"/>
      <w:r w:rsidRPr="00EC7F96">
        <w:rPr>
          <w:bCs/>
          <w:lang w:val="en-US"/>
        </w:rPr>
        <w:t>c.</w:t>
      </w:r>
      <w:proofErr w:type="gramStart"/>
      <w:r w:rsidRPr="00EC7F96">
        <w:rPr>
          <w:bCs/>
          <w:lang w:val="en-US"/>
        </w:rPr>
        <w:t>forEach</w:t>
      </w:r>
      <w:proofErr w:type="spellEnd"/>
      <w:r w:rsidRPr="00EC7F96">
        <w:rPr>
          <w:bCs/>
          <w:lang w:val="en-US"/>
        </w:rPr>
        <w:t>(</w:t>
      </w:r>
      <w:proofErr w:type="gramEnd"/>
      <w:r w:rsidRPr="00EC7F96">
        <w:rPr>
          <w:bCs/>
          <w:lang w:val="en-US"/>
        </w:rPr>
        <w:t xml:space="preserve">(v,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) =&gt; { m[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][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 xml:space="preserve"> + 1] = v; });</w:t>
      </w:r>
    </w:p>
    <w:p w14:paraId="53D80969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21EDDF7B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 xml:space="preserve">const </w:t>
      </w:r>
      <w:proofErr w:type="spellStart"/>
      <w:r w:rsidRPr="00EC7F96">
        <w:rPr>
          <w:bCs/>
          <w:lang w:val="en-US"/>
        </w:rPr>
        <w:t>ans</w:t>
      </w:r>
      <w:proofErr w:type="spellEnd"/>
      <w:r w:rsidRPr="00EC7F96">
        <w:rPr>
          <w:bCs/>
          <w:lang w:val="en-US"/>
        </w:rPr>
        <w:t xml:space="preserve"> = </w:t>
      </w:r>
      <w:proofErr w:type="gramStart"/>
      <w:r w:rsidRPr="00EC7F96">
        <w:rPr>
          <w:bCs/>
          <w:lang w:val="en-US"/>
        </w:rPr>
        <w:t>{ m</w:t>
      </w:r>
      <w:proofErr w:type="gramEnd"/>
      <w:r w:rsidRPr="00EC7F96">
        <w:rPr>
          <w:bCs/>
          <w:lang w:val="en-US"/>
        </w:rPr>
        <w:t>, d, n };</w:t>
      </w:r>
    </w:p>
    <w:p w14:paraId="3DA33F76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AC65A2C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proofErr w:type="gramStart"/>
      <w:r w:rsidRPr="00EC7F96">
        <w:rPr>
          <w:bCs/>
          <w:lang w:val="en-US"/>
        </w:rPr>
        <w:t>verbose(</w:t>
      </w:r>
      <w:proofErr w:type="gramEnd"/>
      <w:r w:rsidRPr="00EC7F96">
        <w:rPr>
          <w:bCs/>
          <w:lang w:val="en-US"/>
        </w:rPr>
        <w:t xml:space="preserve">'format:', </w:t>
      </w:r>
      <w:proofErr w:type="spellStart"/>
      <w:r w:rsidRPr="00EC7F96">
        <w:rPr>
          <w:bCs/>
          <w:lang w:val="en-US"/>
        </w:rPr>
        <w:t>ans</w:t>
      </w:r>
      <w:proofErr w:type="spellEnd"/>
      <w:r w:rsidRPr="00EC7F96">
        <w:rPr>
          <w:bCs/>
          <w:lang w:val="en-US"/>
        </w:rPr>
        <w:t>);</w:t>
      </w:r>
    </w:p>
    <w:p w14:paraId="667E2EB0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11D1F493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 xml:space="preserve">return </w:t>
      </w:r>
      <w:proofErr w:type="spellStart"/>
      <w:proofErr w:type="gramStart"/>
      <w:r w:rsidRPr="00EC7F96">
        <w:rPr>
          <w:bCs/>
          <w:lang w:val="en-US"/>
        </w:rPr>
        <w:t>ans</w:t>
      </w:r>
      <w:proofErr w:type="spellEnd"/>
      <w:r w:rsidRPr="00EC7F96">
        <w:rPr>
          <w:bCs/>
          <w:lang w:val="en-US"/>
        </w:rPr>
        <w:t>;</w:t>
      </w:r>
      <w:proofErr w:type="gramEnd"/>
    </w:p>
    <w:p w14:paraId="3EA06EB0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>};</w:t>
      </w:r>
    </w:p>
    <w:p w14:paraId="2BC33420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AB36F76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>const clone = &lt;T</w:t>
      </w:r>
      <w:proofErr w:type="gramStart"/>
      <w:r w:rsidRPr="00EC7F96">
        <w:rPr>
          <w:bCs/>
          <w:lang w:val="en-US"/>
        </w:rPr>
        <w:t>&gt;(</w:t>
      </w:r>
      <w:proofErr w:type="gramEnd"/>
      <w:r w:rsidRPr="00EC7F96">
        <w:rPr>
          <w:bCs/>
          <w:lang w:val="en-US"/>
        </w:rPr>
        <w:t>c: T): T =&gt; (</w:t>
      </w:r>
      <w:proofErr w:type="spellStart"/>
      <w:r w:rsidRPr="00EC7F96">
        <w:rPr>
          <w:bCs/>
          <w:lang w:val="en-US"/>
        </w:rPr>
        <w:t>Array.isArray</w:t>
      </w:r>
      <w:proofErr w:type="spellEnd"/>
      <w:r w:rsidRPr="00EC7F96">
        <w:rPr>
          <w:bCs/>
          <w:lang w:val="en-US"/>
        </w:rPr>
        <w:t xml:space="preserve">(c) ? </w:t>
      </w:r>
      <w:proofErr w:type="spellStart"/>
      <w:r w:rsidRPr="00EC7F96">
        <w:rPr>
          <w:bCs/>
          <w:lang w:val="en-US"/>
        </w:rPr>
        <w:t>c.map</w:t>
      </w:r>
      <w:proofErr w:type="spellEnd"/>
      <w:r w:rsidRPr="00EC7F96">
        <w:rPr>
          <w:bCs/>
          <w:lang w:val="en-US"/>
        </w:rPr>
        <w:t>(clone) : c) as T;</w:t>
      </w:r>
    </w:p>
    <w:p w14:paraId="50C7F8C7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229FCE53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 xml:space="preserve">const </w:t>
      </w:r>
      <w:proofErr w:type="spellStart"/>
      <w:r w:rsidRPr="00EC7F96">
        <w:rPr>
          <w:bCs/>
          <w:lang w:val="en-US"/>
        </w:rPr>
        <w:t>solveGaus</w:t>
      </w:r>
      <w:proofErr w:type="spellEnd"/>
      <w:r w:rsidRPr="00EC7F96">
        <w:rPr>
          <w:bCs/>
          <w:lang w:val="en-US"/>
        </w:rPr>
        <w:t xml:space="preserve"> = </w:t>
      </w:r>
      <w:proofErr w:type="gramStart"/>
      <w:r w:rsidRPr="00EC7F96">
        <w:rPr>
          <w:bCs/>
          <w:lang w:val="en-US"/>
        </w:rPr>
        <w:t>({ d</w:t>
      </w:r>
      <w:proofErr w:type="gramEnd"/>
      <w:r w:rsidRPr="00EC7F96">
        <w:rPr>
          <w:bCs/>
          <w:lang w:val="en-US"/>
        </w:rPr>
        <w:t xml:space="preserve">: d1, m: m1, n }: </w:t>
      </w:r>
      <w:proofErr w:type="spellStart"/>
      <w:r w:rsidRPr="00EC7F96">
        <w:rPr>
          <w:bCs/>
          <w:lang w:val="en-US"/>
        </w:rPr>
        <w:t>FormatType</w:t>
      </w:r>
      <w:proofErr w:type="spellEnd"/>
      <w:r w:rsidRPr="00EC7F96">
        <w:rPr>
          <w:bCs/>
          <w:lang w:val="en-US"/>
        </w:rPr>
        <w:t>) =&gt; {</w:t>
      </w:r>
    </w:p>
    <w:p w14:paraId="67BB0C6F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>const d = clone(d1</w:t>
      </w:r>
      <w:proofErr w:type="gramStart"/>
      <w:r w:rsidRPr="00EC7F96">
        <w:rPr>
          <w:bCs/>
          <w:lang w:val="en-US"/>
        </w:rPr>
        <w:t>);</w:t>
      </w:r>
      <w:proofErr w:type="gramEnd"/>
    </w:p>
    <w:p w14:paraId="0DD8E6B4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>const m = clone(m1</w:t>
      </w:r>
      <w:proofErr w:type="gramStart"/>
      <w:r w:rsidRPr="00EC7F96">
        <w:rPr>
          <w:bCs/>
          <w:lang w:val="en-US"/>
        </w:rPr>
        <w:t>);</w:t>
      </w:r>
      <w:proofErr w:type="gramEnd"/>
    </w:p>
    <w:p w14:paraId="55173BD7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75F86A3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 xml:space="preserve">for (let j = 0; j &lt; n; </w:t>
      </w:r>
      <w:proofErr w:type="spellStart"/>
      <w:r w:rsidRPr="00EC7F96">
        <w:rPr>
          <w:bCs/>
          <w:lang w:val="en-US"/>
        </w:rPr>
        <w:t>j++</w:t>
      </w:r>
      <w:proofErr w:type="spellEnd"/>
      <w:r w:rsidRPr="00EC7F96">
        <w:rPr>
          <w:bCs/>
          <w:lang w:val="en-US"/>
        </w:rPr>
        <w:t>) {</w:t>
      </w:r>
    </w:p>
    <w:p w14:paraId="26BD0BC2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>d[j] /= m[j][j</w:t>
      </w:r>
      <w:proofErr w:type="gramStart"/>
      <w:r w:rsidRPr="00EC7F96">
        <w:rPr>
          <w:bCs/>
          <w:lang w:val="en-US"/>
        </w:rPr>
        <w:t>];</w:t>
      </w:r>
      <w:proofErr w:type="gramEnd"/>
    </w:p>
    <w:p w14:paraId="3D78E4B9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 xml:space="preserve">for (let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 xml:space="preserve"> = n - 1;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 xml:space="preserve"> &gt;= j;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--) {</w:t>
      </w:r>
    </w:p>
    <w:p w14:paraId="61EB5F7A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>m[j][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] /= m[j][j</w:t>
      </w:r>
      <w:proofErr w:type="gramStart"/>
      <w:r w:rsidRPr="00EC7F96">
        <w:rPr>
          <w:bCs/>
          <w:lang w:val="en-US"/>
        </w:rPr>
        <w:t>];</w:t>
      </w:r>
      <w:proofErr w:type="gramEnd"/>
    </w:p>
    <w:p w14:paraId="1DBAB618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>}</w:t>
      </w:r>
    </w:p>
    <w:p w14:paraId="1EE88A57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A0FFA5B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>for (let k = j + 1; k &lt; n; k++) {</w:t>
      </w:r>
    </w:p>
    <w:p w14:paraId="32044B3A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>d[k] -= m[k][j] * d[j</w:t>
      </w:r>
      <w:proofErr w:type="gramStart"/>
      <w:r w:rsidRPr="00EC7F96">
        <w:rPr>
          <w:bCs/>
          <w:lang w:val="en-US"/>
        </w:rPr>
        <w:t>];</w:t>
      </w:r>
      <w:proofErr w:type="gramEnd"/>
    </w:p>
    <w:p w14:paraId="69C6C590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 xml:space="preserve">for (let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 xml:space="preserve"> = n - 1;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 xml:space="preserve"> &gt;= j;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--) {</w:t>
      </w:r>
    </w:p>
    <w:p w14:paraId="099608D2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>m[k][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] -= m[k][j] * m[j][</w:t>
      </w:r>
      <w:proofErr w:type="spellStart"/>
      <w:r w:rsidRPr="00EC7F96">
        <w:rPr>
          <w:bCs/>
          <w:lang w:val="en-US"/>
        </w:rPr>
        <w:t>i</w:t>
      </w:r>
      <w:proofErr w:type="spellEnd"/>
      <w:proofErr w:type="gramStart"/>
      <w:r w:rsidRPr="00EC7F96">
        <w:rPr>
          <w:bCs/>
          <w:lang w:val="en-US"/>
        </w:rPr>
        <w:t>];</w:t>
      </w:r>
      <w:proofErr w:type="gramEnd"/>
    </w:p>
    <w:p w14:paraId="5BDD1C28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>}</w:t>
      </w:r>
    </w:p>
    <w:p w14:paraId="4C8E0964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>}</w:t>
      </w:r>
    </w:p>
    <w:p w14:paraId="000B1986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lastRenderedPageBreak/>
        <w:tab/>
        <w:t>}</w:t>
      </w:r>
    </w:p>
    <w:p w14:paraId="44DED523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3A3870B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>for (let j = n - 1; j &gt;= 0; j--) {</w:t>
      </w:r>
    </w:p>
    <w:p w14:paraId="2380849E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 xml:space="preserve">for (let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 xml:space="preserve"> = j - 1;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 xml:space="preserve"> &gt;= 0;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--) {</w:t>
      </w:r>
    </w:p>
    <w:p w14:paraId="146C7027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>d[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] -= d[j] * m[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][j</w:t>
      </w:r>
      <w:proofErr w:type="gramStart"/>
      <w:r w:rsidRPr="00EC7F96">
        <w:rPr>
          <w:bCs/>
          <w:lang w:val="en-US"/>
        </w:rPr>
        <w:t>];</w:t>
      </w:r>
      <w:proofErr w:type="gramEnd"/>
    </w:p>
    <w:p w14:paraId="1F1737F9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>}</w:t>
      </w:r>
    </w:p>
    <w:p w14:paraId="58CB20F3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>}</w:t>
      </w:r>
    </w:p>
    <w:p w14:paraId="03BBEDC9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B9DF3E3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proofErr w:type="gramStart"/>
      <w:r w:rsidRPr="00EC7F96">
        <w:rPr>
          <w:bCs/>
          <w:lang w:val="en-US"/>
        </w:rPr>
        <w:t>verbose(</w:t>
      </w:r>
      <w:proofErr w:type="gramEnd"/>
      <w:r w:rsidRPr="00EC7F96">
        <w:rPr>
          <w:bCs/>
          <w:lang w:val="en-US"/>
        </w:rPr>
        <w:t>'</w:t>
      </w:r>
      <w:proofErr w:type="spellStart"/>
      <w:r w:rsidRPr="00EC7F96">
        <w:rPr>
          <w:bCs/>
          <w:lang w:val="en-US"/>
        </w:rPr>
        <w:t>solveGaus</w:t>
      </w:r>
      <w:proofErr w:type="spellEnd"/>
      <w:r w:rsidRPr="00EC7F96">
        <w:rPr>
          <w:bCs/>
          <w:lang w:val="en-US"/>
        </w:rPr>
        <w:t>:', m, d);</w:t>
      </w:r>
    </w:p>
    <w:p w14:paraId="55A22A53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493E8A58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 xml:space="preserve">return </w:t>
      </w:r>
      <w:proofErr w:type="gramStart"/>
      <w:r w:rsidRPr="00EC7F96">
        <w:rPr>
          <w:bCs/>
          <w:lang w:val="en-US"/>
        </w:rPr>
        <w:t>d;</w:t>
      </w:r>
      <w:proofErr w:type="gramEnd"/>
    </w:p>
    <w:p w14:paraId="7F4E23C9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>};</w:t>
      </w:r>
    </w:p>
    <w:p w14:paraId="73BFE3B5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238F832D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 xml:space="preserve">const </w:t>
      </w:r>
      <w:proofErr w:type="spellStart"/>
      <w:r w:rsidRPr="00EC7F96">
        <w:rPr>
          <w:bCs/>
          <w:lang w:val="en-US"/>
        </w:rPr>
        <w:t>makeResult</w:t>
      </w:r>
      <w:proofErr w:type="spellEnd"/>
      <w:r w:rsidRPr="00EC7F96">
        <w:rPr>
          <w:bCs/>
          <w:lang w:val="en-US"/>
        </w:rPr>
        <w:t xml:space="preserve"> = </w:t>
      </w:r>
      <w:proofErr w:type="gramStart"/>
      <w:r w:rsidRPr="00EC7F96">
        <w:rPr>
          <w:bCs/>
          <w:lang w:val="en-US"/>
        </w:rPr>
        <w:t>({ m</w:t>
      </w:r>
      <w:proofErr w:type="gramEnd"/>
      <w:r w:rsidRPr="00EC7F96">
        <w:rPr>
          <w:bCs/>
          <w:lang w:val="en-US"/>
        </w:rPr>
        <w:t xml:space="preserve">, n }: </w:t>
      </w:r>
      <w:proofErr w:type="spellStart"/>
      <w:r w:rsidRPr="00EC7F96">
        <w:rPr>
          <w:bCs/>
          <w:lang w:val="en-US"/>
        </w:rPr>
        <w:t>FormatType</w:t>
      </w:r>
      <w:proofErr w:type="spellEnd"/>
      <w:r w:rsidRPr="00EC7F96">
        <w:rPr>
          <w:bCs/>
          <w:lang w:val="en-US"/>
        </w:rPr>
        <w:t>, x: number[]) =&gt; Array</w:t>
      </w:r>
    </w:p>
    <w:p w14:paraId="53A828E4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proofErr w:type="gramStart"/>
      <w:r w:rsidRPr="00EC7F96">
        <w:rPr>
          <w:bCs/>
          <w:lang w:val="en-US"/>
        </w:rPr>
        <w:t>.from</w:t>
      </w:r>
      <w:proofErr w:type="gramEnd"/>
      <w:r w:rsidRPr="00EC7F96">
        <w:rPr>
          <w:bCs/>
          <w:lang w:val="en-US"/>
        </w:rPr>
        <w:t xml:space="preserve">({ length: n }, (_,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) =&gt; {</w:t>
      </w:r>
    </w:p>
    <w:p w14:paraId="7535A0F8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 xml:space="preserve">let di = </w:t>
      </w:r>
      <w:proofErr w:type="gramStart"/>
      <w:r w:rsidRPr="00EC7F96">
        <w:rPr>
          <w:bCs/>
          <w:lang w:val="en-US"/>
        </w:rPr>
        <w:t>0;</w:t>
      </w:r>
      <w:proofErr w:type="gramEnd"/>
    </w:p>
    <w:p w14:paraId="256D4ABF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 xml:space="preserve">for (let j = 0; j &lt; n; </w:t>
      </w:r>
      <w:proofErr w:type="spellStart"/>
      <w:r w:rsidRPr="00EC7F96">
        <w:rPr>
          <w:bCs/>
          <w:lang w:val="en-US"/>
        </w:rPr>
        <w:t>j++</w:t>
      </w:r>
      <w:proofErr w:type="spellEnd"/>
      <w:r w:rsidRPr="00EC7F96">
        <w:rPr>
          <w:bCs/>
          <w:lang w:val="en-US"/>
        </w:rPr>
        <w:t>) {</w:t>
      </w:r>
    </w:p>
    <w:p w14:paraId="6CD95694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>di += m[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][j] * x[j</w:t>
      </w:r>
      <w:proofErr w:type="gramStart"/>
      <w:r w:rsidRPr="00EC7F96">
        <w:rPr>
          <w:bCs/>
          <w:lang w:val="en-US"/>
        </w:rPr>
        <w:t>];</w:t>
      </w:r>
      <w:proofErr w:type="gramEnd"/>
    </w:p>
    <w:p w14:paraId="68DB59C2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>}</w:t>
      </w:r>
    </w:p>
    <w:p w14:paraId="420F5A31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</w:r>
      <w:r w:rsidRPr="00EC7F96">
        <w:rPr>
          <w:bCs/>
          <w:lang w:val="en-US"/>
        </w:rPr>
        <w:tab/>
        <w:t xml:space="preserve">return </w:t>
      </w:r>
      <w:proofErr w:type="gramStart"/>
      <w:r w:rsidRPr="00EC7F96">
        <w:rPr>
          <w:bCs/>
          <w:lang w:val="en-US"/>
        </w:rPr>
        <w:t>di;</w:t>
      </w:r>
      <w:proofErr w:type="gramEnd"/>
    </w:p>
    <w:p w14:paraId="6203E729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ab/>
        <w:t>});</w:t>
      </w:r>
    </w:p>
    <w:p w14:paraId="4AC7F62C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43BCD7F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 xml:space="preserve">const </w:t>
      </w:r>
      <w:proofErr w:type="spellStart"/>
      <w:r w:rsidRPr="00EC7F96">
        <w:rPr>
          <w:bCs/>
          <w:lang w:val="en-US"/>
        </w:rPr>
        <w:t>inp</w:t>
      </w:r>
      <w:proofErr w:type="spellEnd"/>
      <w:r w:rsidRPr="00EC7F96">
        <w:rPr>
          <w:bCs/>
          <w:lang w:val="en-US"/>
        </w:rPr>
        <w:t xml:space="preserve"> = read(</w:t>
      </w:r>
      <w:proofErr w:type="spellStart"/>
      <w:proofErr w:type="gramStart"/>
      <w:r w:rsidRPr="00EC7F96">
        <w:rPr>
          <w:bCs/>
          <w:lang w:val="en-US"/>
        </w:rPr>
        <w:t>process.argv</w:t>
      </w:r>
      <w:proofErr w:type="spellEnd"/>
      <w:proofErr w:type="gramEnd"/>
      <w:r w:rsidRPr="00EC7F96">
        <w:rPr>
          <w:bCs/>
          <w:lang w:val="en-US"/>
        </w:rPr>
        <w:t>[2]);</w:t>
      </w:r>
    </w:p>
    <w:p w14:paraId="35478756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141FAE02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 xml:space="preserve">const s1 = </w:t>
      </w:r>
      <w:proofErr w:type="spellStart"/>
      <w:r w:rsidRPr="00EC7F96">
        <w:rPr>
          <w:bCs/>
          <w:lang w:val="en-US"/>
        </w:rPr>
        <w:t>solveProgon</w:t>
      </w:r>
      <w:proofErr w:type="spellEnd"/>
      <w:r w:rsidRPr="00EC7F96">
        <w:rPr>
          <w:bCs/>
          <w:lang w:val="en-US"/>
        </w:rPr>
        <w:t>(</w:t>
      </w:r>
      <w:proofErr w:type="spellStart"/>
      <w:r w:rsidRPr="00EC7F96">
        <w:rPr>
          <w:bCs/>
          <w:lang w:val="en-US"/>
        </w:rPr>
        <w:t>inp</w:t>
      </w:r>
      <w:proofErr w:type="spellEnd"/>
      <w:proofErr w:type="gramStart"/>
      <w:r w:rsidRPr="00EC7F96">
        <w:rPr>
          <w:bCs/>
          <w:lang w:val="en-US"/>
        </w:rPr>
        <w:t>);</w:t>
      </w:r>
      <w:proofErr w:type="gramEnd"/>
    </w:p>
    <w:p w14:paraId="1E634C4F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>const f = format(</w:t>
      </w:r>
      <w:proofErr w:type="spellStart"/>
      <w:r w:rsidRPr="00EC7F96">
        <w:rPr>
          <w:bCs/>
          <w:lang w:val="en-US"/>
        </w:rPr>
        <w:t>inp</w:t>
      </w:r>
      <w:proofErr w:type="spellEnd"/>
      <w:proofErr w:type="gramStart"/>
      <w:r w:rsidRPr="00EC7F96">
        <w:rPr>
          <w:bCs/>
          <w:lang w:val="en-US"/>
        </w:rPr>
        <w:t>);</w:t>
      </w:r>
      <w:proofErr w:type="gramEnd"/>
    </w:p>
    <w:p w14:paraId="62733469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 xml:space="preserve">const s2 = </w:t>
      </w:r>
      <w:proofErr w:type="spellStart"/>
      <w:r w:rsidRPr="00EC7F96">
        <w:rPr>
          <w:bCs/>
          <w:lang w:val="en-US"/>
        </w:rPr>
        <w:t>solveGaus</w:t>
      </w:r>
      <w:proofErr w:type="spellEnd"/>
      <w:r w:rsidRPr="00EC7F96">
        <w:rPr>
          <w:bCs/>
          <w:lang w:val="en-US"/>
        </w:rPr>
        <w:t>(f</w:t>
      </w:r>
      <w:proofErr w:type="gramStart"/>
      <w:r w:rsidRPr="00EC7F96">
        <w:rPr>
          <w:bCs/>
          <w:lang w:val="en-US"/>
        </w:rPr>
        <w:t>);</w:t>
      </w:r>
      <w:proofErr w:type="gramEnd"/>
    </w:p>
    <w:p w14:paraId="78AE8572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 xml:space="preserve">const r = </w:t>
      </w:r>
      <w:proofErr w:type="spellStart"/>
      <w:proofErr w:type="gramStart"/>
      <w:r w:rsidRPr="00EC7F96">
        <w:rPr>
          <w:bCs/>
          <w:lang w:val="en-US"/>
        </w:rPr>
        <w:t>makeResult</w:t>
      </w:r>
      <w:proofErr w:type="spellEnd"/>
      <w:r w:rsidRPr="00EC7F96">
        <w:rPr>
          <w:bCs/>
          <w:lang w:val="en-US"/>
        </w:rPr>
        <w:t>(</w:t>
      </w:r>
      <w:proofErr w:type="gramEnd"/>
      <w:r w:rsidRPr="00EC7F96">
        <w:rPr>
          <w:bCs/>
          <w:lang w:val="en-US"/>
        </w:rPr>
        <w:t>f, s1);</w:t>
      </w:r>
    </w:p>
    <w:p w14:paraId="5A42566E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DFAA914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 xml:space="preserve">/* </w:t>
      </w:r>
      <w:proofErr w:type="spellStart"/>
      <w:r w:rsidRPr="00EC7F96">
        <w:rPr>
          <w:bCs/>
          <w:lang w:val="en-US"/>
        </w:rPr>
        <w:t>eslint</w:t>
      </w:r>
      <w:proofErr w:type="spellEnd"/>
      <w:r w:rsidRPr="00EC7F96">
        <w:rPr>
          <w:bCs/>
          <w:lang w:val="en-US"/>
        </w:rPr>
        <w:t>-disable no-console */</w:t>
      </w:r>
    </w:p>
    <w:p w14:paraId="54354C6A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gramStart"/>
      <w:r w:rsidRPr="00EC7F96">
        <w:rPr>
          <w:bCs/>
          <w:lang w:val="en-US"/>
        </w:rPr>
        <w:t>console.log(</w:t>
      </w:r>
      <w:proofErr w:type="gramEnd"/>
      <w:r w:rsidRPr="00EC7F96">
        <w:rPr>
          <w:bCs/>
          <w:lang w:val="en-US"/>
        </w:rPr>
        <w:t>'</w:t>
      </w:r>
      <w:proofErr w:type="spellStart"/>
      <w:r w:rsidRPr="00EC7F96">
        <w:rPr>
          <w:bCs/>
          <w:lang w:val="en-US"/>
        </w:rPr>
        <w:t>прогон</w:t>
      </w:r>
      <w:proofErr w:type="spellEnd"/>
      <w:r w:rsidRPr="00EC7F96">
        <w:rPr>
          <w:bCs/>
          <w:lang w:val="en-US"/>
        </w:rPr>
        <w:t>:     ', s1);</w:t>
      </w:r>
    </w:p>
    <w:p w14:paraId="1BC16AC8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gramStart"/>
      <w:r w:rsidRPr="00EC7F96">
        <w:rPr>
          <w:bCs/>
          <w:lang w:val="en-US"/>
        </w:rPr>
        <w:t>console.log(</w:t>
      </w:r>
      <w:proofErr w:type="gramEnd"/>
      <w:r w:rsidRPr="00EC7F96">
        <w:rPr>
          <w:bCs/>
          <w:lang w:val="en-US"/>
        </w:rPr>
        <w:t>'</w:t>
      </w:r>
      <w:proofErr w:type="spellStart"/>
      <w:r w:rsidRPr="00EC7F96">
        <w:rPr>
          <w:bCs/>
          <w:lang w:val="en-US"/>
        </w:rPr>
        <w:t>Гаус</w:t>
      </w:r>
      <w:proofErr w:type="spellEnd"/>
      <w:r w:rsidRPr="00EC7F96">
        <w:rPr>
          <w:bCs/>
          <w:lang w:val="en-US"/>
        </w:rPr>
        <w:t>:       ', s2);</w:t>
      </w:r>
    </w:p>
    <w:p w14:paraId="662A4030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gramStart"/>
      <w:r w:rsidRPr="00EC7F96">
        <w:rPr>
          <w:bCs/>
          <w:lang w:val="en-US"/>
        </w:rPr>
        <w:t>console.log(</w:t>
      </w:r>
      <w:proofErr w:type="gramEnd"/>
      <w:r w:rsidRPr="00EC7F96">
        <w:rPr>
          <w:bCs/>
          <w:lang w:val="en-US"/>
        </w:rPr>
        <w:t>'</w:t>
      </w:r>
      <w:proofErr w:type="spellStart"/>
      <w:r w:rsidRPr="00EC7F96">
        <w:rPr>
          <w:bCs/>
          <w:lang w:val="en-US"/>
        </w:rPr>
        <w:t>разница</w:t>
      </w:r>
      <w:proofErr w:type="spellEnd"/>
      <w:r w:rsidRPr="00EC7F96">
        <w:rPr>
          <w:bCs/>
          <w:lang w:val="en-US"/>
        </w:rPr>
        <w:t xml:space="preserve">:    ', more(s1.map((e,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) =&gt; (e - s2[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 xml:space="preserve">])), (s) =&gt; </w:t>
      </w:r>
      <w:proofErr w:type="spellStart"/>
      <w:r w:rsidRPr="00EC7F96">
        <w:rPr>
          <w:bCs/>
          <w:lang w:val="en-US"/>
        </w:rPr>
        <w:t>s.map</w:t>
      </w:r>
      <w:proofErr w:type="spellEnd"/>
      <w:r w:rsidRPr="00EC7F96">
        <w:rPr>
          <w:bCs/>
          <w:lang w:val="en-US"/>
        </w:rPr>
        <w:t xml:space="preserve">((e) =&gt; </w:t>
      </w:r>
      <w:proofErr w:type="spellStart"/>
      <w:r w:rsidRPr="00EC7F96">
        <w:rPr>
          <w:bCs/>
          <w:lang w:val="en-US"/>
        </w:rPr>
        <w:t>e.toFixed</w:t>
      </w:r>
      <w:proofErr w:type="spellEnd"/>
      <w:r w:rsidRPr="00EC7F96">
        <w:rPr>
          <w:bCs/>
          <w:lang w:val="en-US"/>
        </w:rPr>
        <w:t>(20))));</w:t>
      </w:r>
    </w:p>
    <w:p w14:paraId="7DED60DA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proofErr w:type="gramStart"/>
      <w:r w:rsidRPr="00EC7F96">
        <w:rPr>
          <w:bCs/>
          <w:lang w:val="en-US"/>
        </w:rPr>
        <w:t>console</w:t>
      </w:r>
      <w:r w:rsidRPr="00EC7F96">
        <w:rPr>
          <w:bCs/>
        </w:rPr>
        <w:t>.</w:t>
      </w:r>
      <w:r w:rsidRPr="00EC7F96">
        <w:rPr>
          <w:bCs/>
          <w:lang w:val="en-US"/>
        </w:rPr>
        <w:t>log</w:t>
      </w:r>
      <w:r w:rsidRPr="00EC7F96">
        <w:rPr>
          <w:bCs/>
        </w:rPr>
        <w:t>(</w:t>
      </w:r>
      <w:proofErr w:type="gramEnd"/>
      <w:r w:rsidRPr="00EC7F96">
        <w:rPr>
          <w:bCs/>
        </w:rPr>
        <w:t xml:space="preserve">'подстановка:', </w:t>
      </w:r>
      <w:r w:rsidRPr="00EC7F96">
        <w:rPr>
          <w:bCs/>
          <w:lang w:val="en-US"/>
        </w:rPr>
        <w:t>r</w:t>
      </w:r>
      <w:r w:rsidRPr="00EC7F96">
        <w:rPr>
          <w:bCs/>
        </w:rPr>
        <w:t>);</w:t>
      </w:r>
    </w:p>
    <w:p w14:paraId="16A98F39" w14:textId="77777777" w:rsidR="00EC7F96" w:rsidRP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gramStart"/>
      <w:r w:rsidRPr="00EC7F96">
        <w:rPr>
          <w:bCs/>
          <w:lang w:val="en-US"/>
        </w:rPr>
        <w:t>console.log(</w:t>
      </w:r>
      <w:proofErr w:type="gramEnd"/>
      <w:r w:rsidRPr="00EC7F96">
        <w:rPr>
          <w:bCs/>
          <w:lang w:val="en-US"/>
        </w:rPr>
        <w:t>'</w:t>
      </w:r>
      <w:proofErr w:type="spellStart"/>
      <w:r w:rsidRPr="00EC7F96">
        <w:rPr>
          <w:bCs/>
          <w:lang w:val="en-US"/>
        </w:rPr>
        <w:t>разница</w:t>
      </w:r>
      <w:proofErr w:type="spellEnd"/>
      <w:r w:rsidRPr="00EC7F96">
        <w:rPr>
          <w:bCs/>
          <w:lang w:val="en-US"/>
        </w:rPr>
        <w:t>:    ', more(</w:t>
      </w:r>
      <w:proofErr w:type="spellStart"/>
      <w:r w:rsidRPr="00EC7F96">
        <w:rPr>
          <w:bCs/>
          <w:lang w:val="en-US"/>
        </w:rPr>
        <w:t>inp.d.map</w:t>
      </w:r>
      <w:proofErr w:type="spellEnd"/>
      <w:r w:rsidRPr="00EC7F96">
        <w:rPr>
          <w:bCs/>
          <w:lang w:val="en-US"/>
        </w:rPr>
        <w:t xml:space="preserve">((e, 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>) =&gt; (e - r[</w:t>
      </w:r>
      <w:proofErr w:type="spellStart"/>
      <w:r w:rsidRPr="00EC7F96">
        <w:rPr>
          <w:bCs/>
          <w:lang w:val="en-US"/>
        </w:rPr>
        <w:t>i</w:t>
      </w:r>
      <w:proofErr w:type="spellEnd"/>
      <w:r w:rsidRPr="00EC7F96">
        <w:rPr>
          <w:bCs/>
          <w:lang w:val="en-US"/>
        </w:rPr>
        <w:t xml:space="preserve">])), (s) =&gt; </w:t>
      </w:r>
      <w:proofErr w:type="spellStart"/>
      <w:r w:rsidRPr="00EC7F96">
        <w:rPr>
          <w:bCs/>
          <w:lang w:val="en-US"/>
        </w:rPr>
        <w:t>s.map</w:t>
      </w:r>
      <w:proofErr w:type="spellEnd"/>
      <w:r w:rsidRPr="00EC7F96">
        <w:rPr>
          <w:bCs/>
          <w:lang w:val="en-US"/>
        </w:rPr>
        <w:t xml:space="preserve">((e) =&gt; </w:t>
      </w:r>
      <w:proofErr w:type="spellStart"/>
      <w:r w:rsidRPr="00EC7F96">
        <w:rPr>
          <w:bCs/>
          <w:lang w:val="en-US"/>
        </w:rPr>
        <w:t>e.toFixed</w:t>
      </w:r>
      <w:proofErr w:type="spellEnd"/>
      <w:r w:rsidRPr="00EC7F96">
        <w:rPr>
          <w:bCs/>
          <w:lang w:val="en-US"/>
        </w:rPr>
        <w:t>(20))));</w:t>
      </w:r>
    </w:p>
    <w:p w14:paraId="4821B0E3" w14:textId="01E83349" w:rsidR="00EC7F96" w:rsidRDefault="00EC7F96" w:rsidP="00EC7F9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EC7F96">
        <w:rPr>
          <w:bCs/>
          <w:lang w:val="en-US"/>
        </w:rPr>
        <w:t xml:space="preserve">/* </w:t>
      </w:r>
      <w:proofErr w:type="spellStart"/>
      <w:r w:rsidRPr="00EC7F96">
        <w:rPr>
          <w:bCs/>
          <w:lang w:val="en-US"/>
        </w:rPr>
        <w:t>eslint</w:t>
      </w:r>
      <w:proofErr w:type="spellEnd"/>
      <w:r w:rsidRPr="00EC7F96">
        <w:rPr>
          <w:bCs/>
          <w:lang w:val="en-US"/>
        </w:rPr>
        <w:t>-enable no-console */</w:t>
      </w:r>
    </w:p>
    <w:p w14:paraId="6A8D7B49" w14:textId="45E2F0BE" w:rsidR="00EC7F96" w:rsidRPr="00EC7F96" w:rsidRDefault="00EC7F96" w:rsidP="00EC7F96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— Метод прогонки и метод Гаусса для решения СЛАУ с </w:t>
      </w:r>
      <w:proofErr w:type="spellStart"/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>трёхдиагональной</w:t>
      </w:r>
      <w:proofErr w:type="spellEnd"/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матрицей</w:t>
      </w:r>
    </w:p>
    <w:p w14:paraId="5E0B0DD8" w14:textId="1414AA23" w:rsidR="00EC7F96" w:rsidRPr="000B344D" w:rsidRDefault="00EC7F96" w:rsidP="00EC7F9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C7F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</w:t>
      </w:r>
    </w:p>
    <w:p w14:paraId="0EFBD133" w14:textId="14B86FB1" w:rsidR="00544725" w:rsidRDefault="00544725" w:rsidP="0054472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47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тестирования полученной программы в качестве </w:t>
      </w:r>
      <w:proofErr w:type="spellStart"/>
      <w:r w:rsidRPr="00544725">
        <w:rPr>
          <w:rFonts w:ascii="Times New Roman" w:eastAsia="Times New Roman" w:hAnsi="Times New Roman" w:cs="Times New Roman"/>
          <w:sz w:val="28"/>
          <w:szCs w:val="28"/>
          <w:lang w:val="ru-RU"/>
        </w:rPr>
        <w:t>трехдиагональной</w:t>
      </w:r>
      <w:proofErr w:type="spellEnd"/>
      <w:r w:rsidRPr="005447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матрицы </w:t>
      </w:r>
      <m:oMath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A</m:t>
        </m:r>
      </m:oMath>
      <w:r w:rsidRPr="005447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была</w:t>
      </w:r>
      <w:r w:rsidRPr="005447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44725">
        <w:rPr>
          <w:rFonts w:ascii="Times New Roman" w:eastAsia="Times New Roman" w:hAnsi="Times New Roman" w:cs="Times New Roman"/>
          <w:sz w:val="28"/>
          <w:szCs w:val="28"/>
          <w:lang w:val="ru-RU"/>
        </w:rPr>
        <w:t>выбрана следующая матрица:</w:t>
      </w:r>
    </w:p>
    <w:p w14:paraId="2F8DF579" w14:textId="07CBF0F3" w:rsidR="00544725" w:rsidRPr="00544725" w:rsidRDefault="00544725" w:rsidP="0054472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w:lastRenderedPageBreak/>
            <m:t>A=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</m:m>
            </m:e>
          </m:d>
        </m:oMath>
      </m:oMathPara>
    </w:p>
    <w:p w14:paraId="35E7613C" w14:textId="205382F2" w:rsidR="00544725" w:rsidRDefault="00544725" w:rsidP="0054472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47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вектора </w:t>
      </w:r>
      <m:oMath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d</m:t>
        </m:r>
      </m:oMath>
      <w:r w:rsidRPr="0054472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ED33F07" w14:textId="7D5F3651" w:rsidR="00544725" w:rsidRPr="00544725" w:rsidRDefault="00544725" w:rsidP="0054472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d=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</m:e>
              </m:eqArr>
            </m:e>
          </m:d>
        </m:oMath>
      </m:oMathPara>
    </w:p>
    <w:p w14:paraId="48B3BB7C" w14:textId="7C6A49DC" w:rsidR="00544725" w:rsidRDefault="00544725" w:rsidP="0054472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4725">
        <w:rPr>
          <w:rFonts w:ascii="Times New Roman" w:eastAsia="Times New Roman" w:hAnsi="Times New Roman" w:cs="Times New Roman"/>
          <w:sz w:val="28"/>
          <w:szCs w:val="28"/>
          <w:lang w:val="ru-RU"/>
        </w:rPr>
        <w:t>В результате работы программы (Листинг 1) получаем значения:</w:t>
      </w:r>
    </w:p>
    <w:p w14:paraId="14A0744A" w14:textId="1A1D2444" w:rsidR="00544725" w:rsidRPr="00BE5590" w:rsidRDefault="00544725" w:rsidP="0054472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x=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,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  ε=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6B0510E7" w14:textId="797C0A3E" w:rsidR="00BE5590" w:rsidRDefault="00BE5590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видно выше, не всегда вектор </w:t>
      </w:r>
      <m:oMath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ε</m:t>
        </m:r>
      </m:oMath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содержать погрешность (нулевой вектор ошибок) в связи с использованием типов данных с двойной точностью. Протестируем программу на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измененном векторе </w:t>
      </w:r>
      <m:oMath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d</m:t>
        </m:r>
      </m:oMath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2E01D4F" w14:textId="1FD9CF24" w:rsidR="00BE5590" w:rsidRPr="00BE5590" w:rsidRDefault="00BE5590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d=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</m:e>
              </m:eqArr>
            </m:e>
          </m:d>
        </m:oMath>
      </m:oMathPara>
    </w:p>
    <w:p w14:paraId="01EC51B4" w14:textId="73044324" w:rsidR="00BE5590" w:rsidRDefault="00BE5590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В результате работы программы (Листинг 1) получаем значения:</w:t>
      </w:r>
    </w:p>
    <w:p w14:paraId="0590BA69" w14:textId="284957CF" w:rsidR="00BE5590" w:rsidRPr="00BE5590" w:rsidRDefault="00BE5590" w:rsidP="00BE5590">
      <w:pPr>
        <w:spacing w:after="240" w:line="360" w:lineRule="auto"/>
        <w:ind w:left="-426" w:right="-563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x=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0.9952153110047848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1.0191387559808611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0.9282296650717703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1.2679425837320575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0.9952153110047848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1.0191387559808611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0.9282296650717703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1.2679425837320575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  ε=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14:paraId="4A2F1970" w14:textId="430FF7B7" w:rsidR="00BE5590" w:rsidRDefault="00BE5590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Так как погрешности нет, то сделаем обратную подстановку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Вычислим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Ax</m:t>
        </m:r>
      </m:oMath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сравним его с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d</m:t>
        </m:r>
      </m:oMath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69F007F" w14:textId="74399CDC" w:rsidR="00BE5590" w:rsidRPr="00BE5590" w:rsidRDefault="00BE5590" w:rsidP="00BE5590">
      <w:pPr>
        <w:spacing w:after="240" w:line="36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Ax=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5.999999999999999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  d-AX=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8.881784197001252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-16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567FADEF" w14:textId="0C2F55D0" w:rsidR="003E304A" w:rsidRPr="00544725" w:rsidRDefault="003E304A" w:rsidP="0054472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5642C58" w14:textId="72C2D9A0" w:rsidR="00BE5590" w:rsidRPr="00BE5590" w:rsidRDefault="00BE5590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 изучен метод решения СЛАУ с </w:t>
      </w:r>
      <w:proofErr w:type="spellStart"/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трёхдиагональной</w:t>
      </w:r>
      <w:proofErr w:type="spellEnd"/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матрицей: метод прогонки. Так же были реализованы методы прогонки и Гаусса на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B409A5D" w14:textId="0447D5B0" w:rsidR="003E304A" w:rsidRPr="00BD57C4" w:rsidRDefault="00BE5590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Для метода прогонки можно отметить то, что отсутствует методологическая (логическая)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погрешность, но присутствует вычислительная погрешность в связи с использованием чисел с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плавающей запятой, ведущая к высокому накоплению вычислительной ошибки.</w:t>
      </w:r>
    </w:p>
    <w:sectPr w:rsidR="003E304A" w:rsidRPr="00BD57C4" w:rsidSect="00066DD4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8DF"/>
    <w:multiLevelType w:val="hybridMultilevel"/>
    <w:tmpl w:val="10620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103579"/>
    <w:multiLevelType w:val="hybridMultilevel"/>
    <w:tmpl w:val="56021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F252C7"/>
    <w:multiLevelType w:val="hybridMultilevel"/>
    <w:tmpl w:val="D0107FEC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6DD4"/>
    <w:rsid w:val="000B344D"/>
    <w:rsid w:val="000D1835"/>
    <w:rsid w:val="00125D87"/>
    <w:rsid w:val="00163508"/>
    <w:rsid w:val="001965F9"/>
    <w:rsid w:val="001C7084"/>
    <w:rsid w:val="001D3C70"/>
    <w:rsid w:val="00222C03"/>
    <w:rsid w:val="002244FC"/>
    <w:rsid w:val="0023375C"/>
    <w:rsid w:val="00264795"/>
    <w:rsid w:val="002822C7"/>
    <w:rsid w:val="002858E0"/>
    <w:rsid w:val="002B172D"/>
    <w:rsid w:val="002B7797"/>
    <w:rsid w:val="00354CB7"/>
    <w:rsid w:val="003A6830"/>
    <w:rsid w:val="003B218A"/>
    <w:rsid w:val="003E304A"/>
    <w:rsid w:val="003F27BB"/>
    <w:rsid w:val="00544725"/>
    <w:rsid w:val="005626DD"/>
    <w:rsid w:val="00596320"/>
    <w:rsid w:val="00602630"/>
    <w:rsid w:val="006449C2"/>
    <w:rsid w:val="006820A1"/>
    <w:rsid w:val="006B39ED"/>
    <w:rsid w:val="007438A2"/>
    <w:rsid w:val="00764A18"/>
    <w:rsid w:val="00784240"/>
    <w:rsid w:val="007B493D"/>
    <w:rsid w:val="007E0C71"/>
    <w:rsid w:val="00804977"/>
    <w:rsid w:val="00833EB8"/>
    <w:rsid w:val="0083678D"/>
    <w:rsid w:val="0084103E"/>
    <w:rsid w:val="008C5DEF"/>
    <w:rsid w:val="008D3600"/>
    <w:rsid w:val="009057D2"/>
    <w:rsid w:val="00907EE4"/>
    <w:rsid w:val="009A7EAA"/>
    <w:rsid w:val="009F4760"/>
    <w:rsid w:val="00A82DAD"/>
    <w:rsid w:val="00A91FEC"/>
    <w:rsid w:val="00B06F6C"/>
    <w:rsid w:val="00B11B0C"/>
    <w:rsid w:val="00B46883"/>
    <w:rsid w:val="00B9346E"/>
    <w:rsid w:val="00BA20D0"/>
    <w:rsid w:val="00BC7791"/>
    <w:rsid w:val="00BD57C4"/>
    <w:rsid w:val="00BE5590"/>
    <w:rsid w:val="00C279AD"/>
    <w:rsid w:val="00C428BF"/>
    <w:rsid w:val="00CF1BFC"/>
    <w:rsid w:val="00CF4BAC"/>
    <w:rsid w:val="00D506B5"/>
    <w:rsid w:val="00D84151"/>
    <w:rsid w:val="00DC4DA3"/>
    <w:rsid w:val="00E30365"/>
    <w:rsid w:val="00E736BD"/>
    <w:rsid w:val="00EC7F96"/>
    <w:rsid w:val="00F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245</TotalTime>
  <Pages>9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12</cp:revision>
  <cp:lastPrinted>2022-02-26T19:13:00Z</cp:lastPrinted>
  <dcterms:created xsi:type="dcterms:W3CDTF">2022-02-15T08:11:00Z</dcterms:created>
  <dcterms:modified xsi:type="dcterms:W3CDTF">2022-02-26T19:14:00Z</dcterms:modified>
</cp:coreProperties>
</file>