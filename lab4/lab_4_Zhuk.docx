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F8F2" w14:textId="77777777" w:rsidR="002858E0" w:rsidRDefault="00D84151" w:rsidP="003B218A">
      <w:pPr>
        <w:spacing w:after="4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0" distB="0" distL="0" distR="0" wp14:anchorId="786EDB3E" wp14:editId="4FDDC44C">
            <wp:extent cx="5943600" cy="1346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85C90" w14:textId="77777777" w:rsidR="00066DD4" w:rsidRPr="00E60A1F" w:rsidRDefault="00066DD4" w:rsidP="00066DD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 w:rsidRPr="00E60A1F"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Министерство науки и высшего образования Российской Федерации</w:t>
      </w:r>
    </w:p>
    <w:p w14:paraId="57F3FBDE" w14:textId="77777777" w:rsidR="00066DD4" w:rsidRPr="00E60A1F" w:rsidRDefault="00066DD4" w:rsidP="00066DD4">
      <w:pPr>
        <w:spacing w:after="200"/>
        <w:jc w:val="center"/>
        <w:rPr>
          <w:rFonts w:ascii="Times New Roman" w:eastAsia="Times New Roman" w:hAnsi="Times New Roman" w:cs="Times New Roman"/>
          <w:b/>
          <w:szCs w:val="28"/>
          <w:lang w:val="ru-RU"/>
        </w:rPr>
      </w:pP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Федеральное государственное бюджетное образовательное</w:t>
      </w:r>
      <w:r>
        <w:rPr>
          <w:rFonts w:ascii="Times New Roman" w:eastAsia="Times New Roman" w:hAnsi="Times New Roman" w:cs="Times New Roman"/>
          <w:b/>
          <w:szCs w:val="28"/>
          <w:lang w:val="ru-RU"/>
        </w:rPr>
        <w:t xml:space="preserve"> 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учреждение высшего образования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МОСКОВСКИЙ ГОСУДАРСТВЕННЫЙ ТЕХНИЧЕСКИЙ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Н.Э.БАУМАНА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(национальный исследовательский университет)»</w:t>
      </w:r>
    </w:p>
    <w:p w14:paraId="461261A5" w14:textId="77777777" w:rsidR="00066DD4" w:rsidRPr="003B218A" w:rsidRDefault="00066DD4" w:rsidP="00066DD4">
      <w:pPr>
        <w:spacing w:after="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Факультет: Информатика и системы управления</w:t>
      </w:r>
    </w:p>
    <w:p w14:paraId="4A38C34B" w14:textId="77777777" w:rsidR="00066DD4" w:rsidRPr="003B218A" w:rsidRDefault="00066DD4" w:rsidP="00066DD4">
      <w:pPr>
        <w:spacing w:after="9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Кафедра:</w:t>
      </w: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B218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Теоретическая информатика и компьютерные технологии</w:t>
      </w:r>
    </w:p>
    <w:p w14:paraId="7EA8F19A" w14:textId="3ADE4F1C" w:rsidR="002858E0" w:rsidRPr="00E25DB3" w:rsidRDefault="008D3600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Лабораторная работа № </w:t>
      </w:r>
      <w:r w:rsidR="00E25DB3" w:rsidRPr="00E25DB3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4</w:t>
      </w:r>
    </w:p>
    <w:p w14:paraId="3870CEDB" w14:textId="11BFA5BF" w:rsidR="00264795" w:rsidRDefault="00BA20D0" w:rsidP="00F62C42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E25DB3">
        <w:rPr>
          <w:rFonts w:ascii="Times New Roman" w:eastAsia="Times New Roman" w:hAnsi="Times New Roman" w:cs="Times New Roman"/>
          <w:sz w:val="28"/>
          <w:szCs w:val="28"/>
          <w:lang w:val="ru-RU"/>
        </w:rPr>
        <w:t>Приближенное</w:t>
      </w:r>
      <w:r w:rsidR="00F62C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25DB3">
        <w:rPr>
          <w:rFonts w:ascii="Times New Roman" w:eastAsia="Times New Roman" w:hAnsi="Times New Roman" w:cs="Times New Roman"/>
          <w:sz w:val="28"/>
          <w:szCs w:val="28"/>
          <w:lang w:val="ru-RU"/>
        </w:rPr>
        <w:t>вычисление определённого интеграла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2647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F952B15" w14:textId="24C1C35F" w:rsidR="00D506B5" w:rsidRPr="00D506B5" w:rsidRDefault="00D506B5" w:rsidP="0026479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</w:t>
      </w:r>
      <w:r w:rsidR="00BA20D0" w:rsidRPr="00BA20D0">
        <w:rPr>
          <w:rFonts w:ascii="Times New Roman" w:eastAsia="Times New Roman" w:hAnsi="Times New Roman" w:cs="Times New Roman"/>
          <w:sz w:val="28"/>
          <w:szCs w:val="28"/>
          <w:lang w:val="ru-RU"/>
        </w:rPr>
        <w:t>Численные методы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28A2AB6F" w14:textId="7F8602C9" w:rsidR="002858E0" w:rsidRPr="00264795" w:rsidRDefault="00264795" w:rsidP="00264795">
      <w:pPr>
        <w:spacing w:after="60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264795">
        <w:rPr>
          <w:rFonts w:ascii="Times New Roman" w:eastAsia="Times New Roman" w:hAnsi="Times New Roman" w:cs="Times New Roman"/>
          <w:sz w:val="28"/>
          <w:szCs w:val="28"/>
          <w:lang w:val="ru-RU"/>
        </w:rPr>
        <w:t>Ва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риант 10</w:t>
      </w:r>
    </w:p>
    <w:p w14:paraId="41F8405D" w14:textId="77777777" w:rsidR="00F62C42" w:rsidRDefault="00F62C42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977CE5" w14:textId="27A36220" w:rsidR="003B218A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Работу выполнил</w:t>
      </w:r>
    </w:p>
    <w:p w14:paraId="659F202D" w14:textId="6F3632D0" w:rsidR="003B218A" w:rsidRPr="00DC4DA3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группы ИУ9-6</w:t>
      </w:r>
      <w:r w:rsidR="00DC4DA3" w:rsidRP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</w:p>
    <w:p w14:paraId="24A24706" w14:textId="202921E5" w:rsidR="002858E0" w:rsidRPr="003B218A" w:rsidRDefault="00DC4DA3" w:rsidP="00264795">
      <w:pPr>
        <w:spacing w:after="108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Жук Дмитрий</w:t>
      </w:r>
    </w:p>
    <w:p w14:paraId="6E8962E2" w14:textId="77777777" w:rsidR="00F62C42" w:rsidRDefault="00F62C42" w:rsidP="00F62C42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2F400EB" w14:textId="106785EC" w:rsidR="003B218A" w:rsidRPr="000B344D" w:rsidRDefault="003B218A" w:rsidP="0080497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62C42"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  <w:r w:rsidR="00804977" w:rsidRPr="000B344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</w:p>
    <w:p w14:paraId="6567728D" w14:textId="4D564FAA" w:rsidR="00833EB8" w:rsidRDefault="00833EB8" w:rsidP="008D360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>Целью данной работы является</w:t>
      </w:r>
      <w:r w:rsidR="002B17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изучение</w:t>
      </w:r>
      <w:r w:rsidR="00B06F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25DB3">
        <w:rPr>
          <w:rFonts w:ascii="Times New Roman" w:eastAsia="Times New Roman" w:hAnsi="Times New Roman" w:cs="Times New Roman"/>
          <w:sz w:val="28"/>
          <w:szCs w:val="28"/>
          <w:lang w:val="ru-RU"/>
        </w:rPr>
        <w:t>способов приближенного вычисления определенного интеграла</w:t>
      </w:r>
      <w:r w:rsidR="00F20B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также </w:t>
      </w:r>
      <w:r w:rsidR="00603E87">
        <w:rPr>
          <w:rFonts w:ascii="Times New Roman" w:eastAsia="Times New Roman" w:hAnsi="Times New Roman" w:cs="Times New Roman"/>
          <w:sz w:val="28"/>
          <w:szCs w:val="28"/>
          <w:lang w:val="ru-RU"/>
        </w:rPr>
        <w:t>сравнение</w:t>
      </w:r>
      <w:r w:rsidR="00E25D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C73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их </w:t>
      </w:r>
      <w:r w:rsidR="00E25DB3">
        <w:rPr>
          <w:rFonts w:ascii="Times New Roman" w:eastAsia="Times New Roman" w:hAnsi="Times New Roman" w:cs="Times New Roman"/>
          <w:sz w:val="28"/>
          <w:szCs w:val="28"/>
          <w:lang w:val="ru-RU"/>
        </w:rPr>
        <w:t>между собой</w:t>
      </w:r>
      <w:r w:rsidR="00F20BC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0E8BC00" w14:textId="43ED9AF5" w:rsidR="00833EB8" w:rsidRDefault="00833EB8" w:rsidP="008D360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</w:t>
      </w:r>
    </w:p>
    <w:p w14:paraId="50F9AACF" w14:textId="78BA8377" w:rsidR="003F483C" w:rsidRDefault="00DC7379" w:rsidP="003F483C">
      <w:pPr>
        <w:pStyle w:val="aa"/>
        <w:numPr>
          <w:ilvl w:val="0"/>
          <w:numId w:val="9"/>
        </w:numPr>
        <w:spacing w:after="24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Построить все заявленные способы, а именно: метод прямоугольников, метод трапеций, формулу Симпсона и метод Монте-Карло</w:t>
      </w:r>
      <w:r w:rsidR="003F483C" w:rsidRPr="003F483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5D3DCAF" w14:textId="0D06EB33" w:rsidR="008D3600" w:rsidRPr="003F483C" w:rsidRDefault="00DC7379" w:rsidP="003F483C">
      <w:pPr>
        <w:pStyle w:val="aa"/>
        <w:numPr>
          <w:ilvl w:val="0"/>
          <w:numId w:val="9"/>
        </w:numPr>
        <w:spacing w:after="24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Посчитать значения заданного интеграла и сравнить их</w:t>
      </w:r>
      <w:r w:rsidR="00EA5D4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84F754F" w14:textId="09312C8C" w:rsidR="003A6830" w:rsidRDefault="003A6830" w:rsidP="003A683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A68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Индивидуальный вариант</w:t>
      </w:r>
    </w:p>
    <w:p w14:paraId="0F06B3D1" w14:textId="7E272F4E" w:rsidR="00A91FEC" w:rsidRPr="00DC7379" w:rsidRDefault="00DC7379" w:rsidP="00DC7379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=x</m:t>
          </m:r>
          <m:func>
            <m:func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ru-RU"/>
                </w:rPr>
              </m:ctrlPr>
            </m:funcPr>
            <m:fNam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Cs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,  a=0,  b=π</m:t>
          </m:r>
        </m:oMath>
      </m:oMathPara>
    </w:p>
    <w:p w14:paraId="3D0F5FB3" w14:textId="0EC3F7D1" w:rsidR="003A6830" w:rsidRPr="00784240" w:rsidRDefault="003A6830" w:rsidP="003A683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A68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Реализация</w:t>
      </w:r>
    </w:p>
    <w:p w14:paraId="5CDDA27C" w14:textId="6B4BDB76" w:rsidR="00C76AFA" w:rsidRDefault="00DC7379" w:rsidP="00DC7379">
      <w:pPr>
        <w:pStyle w:val="aa"/>
        <w:numPr>
          <w:ilvl w:val="0"/>
          <w:numId w:val="6"/>
        </w:numPr>
        <w:spacing w:after="24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Все заявленные способы вычисления определенного интеграл</w:t>
      </w:r>
      <w:r w:rsidR="004F346B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основ</w:t>
      </w:r>
      <w:r w:rsidR="004F346B">
        <w:rPr>
          <w:rFonts w:ascii="Times New Roman" w:eastAsia="Times New Roman" w:hAnsi="Times New Roman" w:cs="Times New Roman"/>
          <w:sz w:val="28"/>
          <w:szCs w:val="28"/>
          <w:lang w:val="ru-RU"/>
        </w:rPr>
        <w:t>ан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ы на его геометрическом </w:t>
      </w:r>
      <w:r w:rsidR="004F346B">
        <w:rPr>
          <w:rFonts w:ascii="Times New Roman" w:eastAsia="Times New Roman" w:hAnsi="Times New Roman" w:cs="Times New Roman"/>
          <w:sz w:val="28"/>
          <w:szCs w:val="28"/>
          <w:lang w:val="ru-RU"/>
        </w:rPr>
        <w:t>смысле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</w:t>
      </w:r>
      <w:r w:rsidR="004F346B">
        <w:rPr>
          <w:rFonts w:ascii="Times New Roman" w:eastAsia="Times New Roman" w:hAnsi="Times New Roman" w:cs="Times New Roman"/>
          <w:sz w:val="28"/>
          <w:szCs w:val="28"/>
          <w:lang w:val="ru-RU"/>
        </w:rPr>
        <w:t>именно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т</w:t>
      </w:r>
      <w:r w:rsidR="004F346B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 факт</w:t>
      </w:r>
      <w:r w:rsidR="004F346B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что значени</w:t>
      </w:r>
      <w:r w:rsidR="004F346B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интеграла для функции есть площадь фигуры под </w:t>
      </w:r>
      <w:r w:rsidR="004F346B">
        <w:rPr>
          <w:rFonts w:ascii="Times New Roman" w:eastAsia="Times New Roman" w:hAnsi="Times New Roman" w:cs="Times New Roman"/>
          <w:sz w:val="28"/>
          <w:szCs w:val="28"/>
          <w:lang w:val="ru-RU"/>
        </w:rPr>
        <w:t>графиком этой самой функции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4F34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Достаточно взглянуть на графики и увидеть формулы чтобы понять не только принцип их работы, но и их правильность (рисунки 1, 2, 3, 4):</w:t>
      </w:r>
    </w:p>
    <w:p w14:paraId="5599BB02" w14:textId="0D00A554" w:rsidR="004F346B" w:rsidRDefault="004F346B" w:rsidP="004F346B">
      <w:pPr>
        <w:pStyle w:val="aa"/>
        <w:spacing w:after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E417EB" w14:textId="6F77DA74" w:rsidR="00C76AFA" w:rsidRDefault="004F346B" w:rsidP="00C05513">
      <w:pPr>
        <w:pStyle w:val="aa"/>
        <w:spacing w:after="24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D1B047F" wp14:editId="28A8D172">
            <wp:extent cx="3083492" cy="3009900"/>
            <wp:effectExtent l="19050" t="19050" r="2222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659" cy="30120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76AF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14:paraId="11C9977E" w14:textId="1EF907BA" w:rsidR="00DA4960" w:rsidRPr="00052348" w:rsidRDefault="00DA4960" w:rsidP="00DA4960">
      <w:pPr>
        <w:spacing w:after="24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</w:t>
      </w:r>
      <w:r w:rsidR="004F34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F346B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4F346B" w:rsidRPr="004F346B">
        <w:rPr>
          <w:rFonts w:ascii="Times New Roman" w:eastAsia="Times New Roman" w:hAnsi="Times New Roman" w:cs="Times New Roman"/>
          <w:sz w:val="28"/>
          <w:szCs w:val="28"/>
          <w:lang w:val="ru-RU"/>
        </w:rPr>
        <w:t>етод прямоугольников</w:t>
      </w:r>
      <w:r w:rsidR="004F34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a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b</m:t>
            </m:r>
          </m:sup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dx</m:t>
            </m:r>
          </m:e>
        </m:nary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≈f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a+b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b-a</m:t>
            </m:r>
          </m:e>
        </m:d>
      </m:oMath>
    </w:p>
    <w:p w14:paraId="502C20A3" w14:textId="6A829C9C" w:rsidR="00FA14B7" w:rsidRDefault="00C05513" w:rsidP="00DA4960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9113366" wp14:editId="6396A13E">
            <wp:extent cx="4095750" cy="2727875"/>
            <wp:effectExtent l="19050" t="19050" r="19050" b="15875"/>
            <wp:docPr id="4" name="Рисунок 4" descr="Изображение выглядит как стрел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рел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018" cy="27307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1C5B86" w14:textId="607569B0" w:rsidR="00C05513" w:rsidRDefault="00C05513" w:rsidP="00C05513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Pr="00C0551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м</w:t>
      </w:r>
      <w:r w:rsidRPr="004F346B">
        <w:rPr>
          <w:rFonts w:ascii="Times New Roman" w:eastAsia="Times New Roman" w:hAnsi="Times New Roman" w:cs="Times New Roman"/>
          <w:sz w:val="28"/>
          <w:szCs w:val="28"/>
          <w:lang w:val="ru-RU"/>
        </w:rPr>
        <w:t>етод</w:t>
      </w:r>
      <w:r w:rsidRPr="00C055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трапеций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a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b</m:t>
            </m:r>
          </m:sup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dx</m:t>
            </m:r>
          </m:e>
        </m:nary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≈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+f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den>
        </m:f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b-a</m:t>
            </m:r>
          </m:e>
        </m:d>
      </m:oMath>
    </w:p>
    <w:p w14:paraId="29BDE2EF" w14:textId="069C06AB" w:rsidR="00052348" w:rsidRDefault="00052348" w:rsidP="00052348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633C9EE" wp14:editId="00EF37AD">
            <wp:extent cx="3505200" cy="3166289"/>
            <wp:effectExtent l="19050" t="19050" r="19050" b="152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606" cy="31702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B7BEBE" w14:textId="6897D635" w:rsidR="00052348" w:rsidRPr="00052348" w:rsidRDefault="00052348" w:rsidP="00052348">
      <w:pPr>
        <w:spacing w:after="24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Pr="00052348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формула Симпсона</w:t>
      </w:r>
      <w:bookmarkStart w:id="0" w:name="_Hlk100437373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a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b</m:t>
            </m:r>
          </m:sup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dx</m:t>
            </m:r>
          </m:e>
        </m:nary>
        <w:bookmarkEnd w:id="0"/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≈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6</m:t>
            </m:r>
          </m:den>
        </m:f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+4f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a+b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+f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</m:d>
          </m:e>
        </m:d>
      </m:oMath>
    </w:p>
    <w:p w14:paraId="2FBEF07B" w14:textId="3467432B" w:rsidR="00C05513" w:rsidRDefault="00D1070D" w:rsidP="00DA4960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D889B80" wp14:editId="167C1C9A">
            <wp:extent cx="3762375" cy="2803693"/>
            <wp:effectExtent l="19050" t="19050" r="9525" b="158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134" cy="28057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88A54E" w14:textId="27188157" w:rsidR="00D1070D" w:rsidRPr="00D1070D" w:rsidRDefault="00D1070D" w:rsidP="00D1070D">
      <w:pPr>
        <w:spacing w:after="24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 Монте-Карло</w:t>
      </w:r>
    </w:p>
    <w:p w14:paraId="650DA219" w14:textId="23C64462" w:rsidR="002B7797" w:rsidRPr="00FA14B7" w:rsidRDefault="002B7797" w:rsidP="00FA14B7">
      <w:pPr>
        <w:pStyle w:val="aa"/>
        <w:numPr>
          <w:ilvl w:val="0"/>
          <w:numId w:val="6"/>
        </w:numPr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" w:name="_Hlk96524187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Используя</w:t>
      </w:r>
      <w:bookmarkEnd w:id="1"/>
      <w:r w:rsidR="00FA14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A14B7">
        <w:rPr>
          <w:rFonts w:ascii="Times New Roman" w:eastAsia="Times New Roman" w:hAnsi="Times New Roman" w:cs="Times New Roman"/>
          <w:sz w:val="28"/>
          <w:szCs w:val="28"/>
          <w:lang w:val="en-US"/>
        </w:rPr>
        <w:t>TypeScript</w:t>
      </w:r>
      <w:r w:rsidR="009918EE" w:rsidRPr="009918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9918EE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 1</w:t>
      </w:r>
      <w:r w:rsidR="009918EE" w:rsidRPr="009918EE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FA14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A046E8">
        <w:rPr>
          <w:rFonts w:ascii="Times New Roman" w:eastAsia="Times New Roman" w:hAnsi="Times New Roman" w:cs="Times New Roman"/>
          <w:sz w:val="28"/>
          <w:szCs w:val="28"/>
          <w:lang w:val="ru-RU"/>
        </w:rPr>
        <w:t>найдем</w:t>
      </w:r>
      <w:r w:rsidR="00FA14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разности в </w:t>
      </w:r>
      <w:r w:rsidR="00052348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методов</w:t>
      </w:r>
      <w:r w:rsidR="00FA14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(рисунок </w:t>
      </w:r>
      <w:r w:rsidR="00052348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="00FA14B7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A046E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16BD450" w14:textId="61140C0E" w:rsidR="00E30365" w:rsidRDefault="00D1070D" w:rsidP="00E3036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1070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91F6195" wp14:editId="23EF6B92">
            <wp:extent cx="5896798" cy="2800741"/>
            <wp:effectExtent l="0" t="0" r="889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6875" w14:textId="0849C8FB" w:rsidR="009918EE" w:rsidRPr="00D1070D" w:rsidRDefault="00E30365" w:rsidP="009918EE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D1070D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FA14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разности </w:t>
      </w:r>
      <w:r w:rsidR="00D1070D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методов: название метода, количество разбиений, полученное значение, абсолютное значение, разность</w:t>
      </w:r>
    </w:p>
    <w:p w14:paraId="36AF5A7E" w14:textId="29A39E9D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>import style from 'chalk';</w:t>
      </w:r>
    </w:p>
    <w:p w14:paraId="002F7675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37E02273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>export const N = 16;</w:t>
      </w:r>
    </w:p>
    <w:p w14:paraId="2C96553F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export const F = </w:t>
      </w:r>
      <w:proofErr w:type="spellStart"/>
      <w:r w:rsidRPr="006D2587">
        <w:rPr>
          <w:bCs/>
          <w:lang w:val="en-US"/>
        </w:rPr>
        <w:t>Math.exp</w:t>
      </w:r>
      <w:proofErr w:type="spellEnd"/>
      <w:r w:rsidRPr="006D2587">
        <w:rPr>
          <w:bCs/>
          <w:lang w:val="en-US"/>
        </w:rPr>
        <w:t>;</w:t>
      </w:r>
    </w:p>
    <w:p w14:paraId="1E510DFB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>export const A = 0;</w:t>
      </w:r>
    </w:p>
    <w:p w14:paraId="26922396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>export const B = 1;</w:t>
      </w:r>
    </w:p>
    <w:p w14:paraId="4F6BFD52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7CE205BB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>type Input = {</w:t>
      </w:r>
    </w:p>
    <w:p w14:paraId="0602DA10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a?: number;</w:t>
      </w:r>
    </w:p>
    <w:p w14:paraId="3674467E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b?: number;</w:t>
      </w:r>
    </w:p>
    <w:p w14:paraId="25C12FD5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n?: number;</w:t>
      </w:r>
    </w:p>
    <w:p w14:paraId="7F54D2F8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f?: (_: number) =&gt; number;</w:t>
      </w:r>
    </w:p>
    <w:p w14:paraId="742E7711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</w:t>
      </w:r>
      <w:proofErr w:type="spellStart"/>
      <w:r w:rsidRPr="006D2587">
        <w:rPr>
          <w:bCs/>
          <w:lang w:val="en-US"/>
        </w:rPr>
        <w:t>startSum</w:t>
      </w:r>
      <w:proofErr w:type="spellEnd"/>
      <w:r w:rsidRPr="006D2587">
        <w:rPr>
          <w:bCs/>
          <w:lang w:val="en-US"/>
        </w:rPr>
        <w:t>?: number;</w:t>
      </w:r>
    </w:p>
    <w:p w14:paraId="359AB47F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>};</w:t>
      </w:r>
    </w:p>
    <w:p w14:paraId="0B0B4694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4A9F5875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const </w:t>
      </w:r>
      <w:proofErr w:type="spellStart"/>
      <w:r w:rsidRPr="006D2587">
        <w:rPr>
          <w:bCs/>
          <w:lang w:val="en-US"/>
        </w:rPr>
        <w:t>buildMetod</w:t>
      </w:r>
      <w:proofErr w:type="spellEnd"/>
      <w:r w:rsidRPr="006D2587">
        <w:rPr>
          <w:bCs/>
          <w:lang w:val="en-US"/>
        </w:rPr>
        <w:t xml:space="preserve"> = ({ n, f, </w:t>
      </w:r>
      <w:proofErr w:type="spellStart"/>
      <w:r w:rsidRPr="006D2587">
        <w:rPr>
          <w:bCs/>
          <w:lang w:val="en-US"/>
        </w:rPr>
        <w:t>startSum</w:t>
      </w:r>
      <w:proofErr w:type="spellEnd"/>
      <w:r w:rsidRPr="006D2587">
        <w:rPr>
          <w:bCs/>
          <w:lang w:val="en-US"/>
        </w:rPr>
        <w:t xml:space="preserve"> }: Required&lt;Input&gt;) =&gt; Array</w:t>
      </w:r>
    </w:p>
    <w:p w14:paraId="5E115F49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.from({ length: n }, (_, </w:t>
      </w:r>
      <w:proofErr w:type="spellStart"/>
      <w:r w:rsidRPr="006D2587">
        <w:rPr>
          <w:bCs/>
          <w:lang w:val="en-US"/>
        </w:rPr>
        <w:t>i</w:t>
      </w:r>
      <w:proofErr w:type="spellEnd"/>
      <w:r w:rsidRPr="006D2587">
        <w:rPr>
          <w:bCs/>
          <w:lang w:val="en-US"/>
        </w:rPr>
        <w:t>) =&gt; f(</w:t>
      </w:r>
      <w:proofErr w:type="spellStart"/>
      <w:r w:rsidRPr="006D2587">
        <w:rPr>
          <w:bCs/>
          <w:lang w:val="en-US"/>
        </w:rPr>
        <w:t>i</w:t>
      </w:r>
      <w:proofErr w:type="spellEnd"/>
      <w:r w:rsidRPr="006D2587">
        <w:rPr>
          <w:bCs/>
          <w:lang w:val="en-US"/>
        </w:rPr>
        <w:t>))</w:t>
      </w:r>
    </w:p>
    <w:p w14:paraId="5B816B1B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.reduce((sum, x) =&gt; sum + x, </w:t>
      </w:r>
      <w:proofErr w:type="spellStart"/>
      <w:r w:rsidRPr="006D2587">
        <w:rPr>
          <w:bCs/>
          <w:lang w:val="en-US"/>
        </w:rPr>
        <w:t>startSum</w:t>
      </w:r>
      <w:proofErr w:type="spellEnd"/>
      <w:r w:rsidRPr="006D2587">
        <w:rPr>
          <w:bCs/>
          <w:lang w:val="en-US"/>
        </w:rPr>
        <w:t>) / n;</w:t>
      </w:r>
    </w:p>
    <w:p w14:paraId="0EF6C0C1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2B4D6CB4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const </w:t>
      </w:r>
      <w:proofErr w:type="spellStart"/>
      <w:r w:rsidRPr="006D2587">
        <w:rPr>
          <w:bCs/>
          <w:lang w:val="en-US"/>
        </w:rPr>
        <w:t>metodRectangles</w:t>
      </w:r>
      <w:proofErr w:type="spellEnd"/>
      <w:r w:rsidRPr="006D2587">
        <w:rPr>
          <w:bCs/>
          <w:lang w:val="en-US"/>
        </w:rPr>
        <w:t xml:space="preserve"> = (f = F) =&gt; ({</w:t>
      </w:r>
    </w:p>
    <w:p w14:paraId="544FFEE5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a = A, b = B, n = N,</w:t>
      </w:r>
    </w:p>
    <w:p w14:paraId="1BF2784D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}: Input = {}) =&gt; </w:t>
      </w:r>
      <w:proofErr w:type="spellStart"/>
      <w:r w:rsidRPr="006D2587">
        <w:rPr>
          <w:bCs/>
          <w:lang w:val="en-US"/>
        </w:rPr>
        <w:t>buildMetod</w:t>
      </w:r>
      <w:proofErr w:type="spellEnd"/>
      <w:r w:rsidRPr="006D2587">
        <w:rPr>
          <w:bCs/>
          <w:lang w:val="en-US"/>
        </w:rPr>
        <w:t>({</w:t>
      </w:r>
    </w:p>
    <w:p w14:paraId="3FFDE509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a, b, n, f: (</w:t>
      </w:r>
      <w:proofErr w:type="spellStart"/>
      <w:r w:rsidRPr="006D2587">
        <w:rPr>
          <w:bCs/>
          <w:lang w:val="en-US"/>
        </w:rPr>
        <w:t>i</w:t>
      </w:r>
      <w:proofErr w:type="spellEnd"/>
      <w:r w:rsidRPr="006D2587">
        <w:rPr>
          <w:bCs/>
          <w:lang w:val="en-US"/>
        </w:rPr>
        <w:t xml:space="preserve">) =&gt; f(a + (b - a) * (2 * </w:t>
      </w:r>
      <w:proofErr w:type="spellStart"/>
      <w:r w:rsidRPr="006D2587">
        <w:rPr>
          <w:bCs/>
          <w:lang w:val="en-US"/>
        </w:rPr>
        <w:t>i</w:t>
      </w:r>
      <w:proofErr w:type="spellEnd"/>
      <w:r w:rsidRPr="006D2587">
        <w:rPr>
          <w:bCs/>
          <w:lang w:val="en-US"/>
        </w:rPr>
        <w:t xml:space="preserve"> + 1) / (2 * n)), </w:t>
      </w:r>
      <w:proofErr w:type="spellStart"/>
      <w:r w:rsidRPr="006D2587">
        <w:rPr>
          <w:bCs/>
          <w:lang w:val="en-US"/>
        </w:rPr>
        <w:t>startSum</w:t>
      </w:r>
      <w:proofErr w:type="spellEnd"/>
      <w:r w:rsidRPr="006D2587">
        <w:rPr>
          <w:bCs/>
          <w:lang w:val="en-US"/>
        </w:rPr>
        <w:t>: 0,</w:t>
      </w:r>
    </w:p>
    <w:p w14:paraId="0A48538E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>}) * (b - a);</w:t>
      </w:r>
    </w:p>
    <w:p w14:paraId="13BA146E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64AE6905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const </w:t>
      </w:r>
      <w:proofErr w:type="spellStart"/>
      <w:r w:rsidRPr="006D2587">
        <w:rPr>
          <w:bCs/>
          <w:lang w:val="en-US"/>
        </w:rPr>
        <w:t>metodTrapezoids</w:t>
      </w:r>
      <w:proofErr w:type="spellEnd"/>
      <w:r w:rsidRPr="006D2587">
        <w:rPr>
          <w:bCs/>
          <w:lang w:val="en-US"/>
        </w:rPr>
        <w:t xml:space="preserve"> = (f = F) =&gt; ({</w:t>
      </w:r>
    </w:p>
    <w:p w14:paraId="11FFD357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a = A, b = B, n = N,</w:t>
      </w:r>
    </w:p>
    <w:p w14:paraId="1E5B6103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}: Input = {}) =&gt; </w:t>
      </w:r>
      <w:proofErr w:type="spellStart"/>
      <w:r w:rsidRPr="006D2587">
        <w:rPr>
          <w:bCs/>
          <w:lang w:val="en-US"/>
        </w:rPr>
        <w:t>buildMetod</w:t>
      </w:r>
      <w:proofErr w:type="spellEnd"/>
      <w:r w:rsidRPr="006D2587">
        <w:rPr>
          <w:bCs/>
          <w:lang w:val="en-US"/>
        </w:rPr>
        <w:t>({</w:t>
      </w:r>
    </w:p>
    <w:p w14:paraId="32A5709B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a, b, n, f: (</w:t>
      </w:r>
      <w:proofErr w:type="spellStart"/>
      <w:r w:rsidRPr="006D2587">
        <w:rPr>
          <w:bCs/>
          <w:lang w:val="en-US"/>
        </w:rPr>
        <w:t>i</w:t>
      </w:r>
      <w:proofErr w:type="spellEnd"/>
      <w:r w:rsidRPr="006D2587">
        <w:rPr>
          <w:bCs/>
          <w:lang w:val="en-US"/>
        </w:rPr>
        <w:t xml:space="preserve">) =&gt; f(a + (b - a) * </w:t>
      </w:r>
      <w:proofErr w:type="spellStart"/>
      <w:r w:rsidRPr="006D2587">
        <w:rPr>
          <w:bCs/>
          <w:lang w:val="en-US"/>
        </w:rPr>
        <w:t>i</w:t>
      </w:r>
      <w:proofErr w:type="spellEnd"/>
      <w:r w:rsidRPr="006D2587">
        <w:rPr>
          <w:bCs/>
          <w:lang w:val="en-US"/>
        </w:rPr>
        <w:t xml:space="preserve"> / n) + f(a + (b - a) * (</w:t>
      </w:r>
      <w:proofErr w:type="spellStart"/>
      <w:r w:rsidRPr="006D2587">
        <w:rPr>
          <w:bCs/>
          <w:lang w:val="en-US"/>
        </w:rPr>
        <w:t>i</w:t>
      </w:r>
      <w:proofErr w:type="spellEnd"/>
      <w:r w:rsidRPr="006D2587">
        <w:rPr>
          <w:bCs/>
          <w:lang w:val="en-US"/>
        </w:rPr>
        <w:t xml:space="preserve"> + 1) / n), </w:t>
      </w:r>
      <w:proofErr w:type="spellStart"/>
      <w:r w:rsidRPr="006D2587">
        <w:rPr>
          <w:bCs/>
          <w:lang w:val="en-US"/>
        </w:rPr>
        <w:t>startSum</w:t>
      </w:r>
      <w:proofErr w:type="spellEnd"/>
      <w:r w:rsidRPr="006D2587">
        <w:rPr>
          <w:bCs/>
          <w:lang w:val="en-US"/>
        </w:rPr>
        <w:t>: 0,</w:t>
      </w:r>
    </w:p>
    <w:p w14:paraId="0FDDACD9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>}) * (b - a) / 2;</w:t>
      </w:r>
    </w:p>
    <w:p w14:paraId="463CBFB2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2392F8B7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>const metodSimpson1 = (f = F) =&gt; ({</w:t>
      </w:r>
    </w:p>
    <w:p w14:paraId="585C5148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a = A, b = B, n = N,</w:t>
      </w:r>
    </w:p>
    <w:p w14:paraId="68A717F6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}: Input = {}) =&gt; </w:t>
      </w:r>
      <w:proofErr w:type="spellStart"/>
      <w:r w:rsidRPr="006D2587">
        <w:rPr>
          <w:bCs/>
          <w:lang w:val="en-US"/>
        </w:rPr>
        <w:t>buildMetod</w:t>
      </w:r>
      <w:proofErr w:type="spellEnd"/>
      <w:r w:rsidRPr="006D2587">
        <w:rPr>
          <w:bCs/>
          <w:lang w:val="en-US"/>
        </w:rPr>
        <w:t>({</w:t>
      </w:r>
    </w:p>
    <w:p w14:paraId="6D4F2C47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a,</w:t>
      </w:r>
    </w:p>
    <w:p w14:paraId="11629FEC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b,</w:t>
      </w:r>
    </w:p>
    <w:p w14:paraId="0F9DEB97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n,</w:t>
      </w:r>
    </w:p>
    <w:p w14:paraId="3863C4F1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f: (</w:t>
      </w:r>
      <w:proofErr w:type="spellStart"/>
      <w:r w:rsidRPr="006D2587">
        <w:rPr>
          <w:bCs/>
          <w:lang w:val="en-US"/>
        </w:rPr>
        <w:t>i</w:t>
      </w:r>
      <w:proofErr w:type="spellEnd"/>
      <w:r w:rsidRPr="006D2587">
        <w:rPr>
          <w:bCs/>
          <w:lang w:val="en-US"/>
        </w:rPr>
        <w:t xml:space="preserve">) =&gt; f(a + (b - a) * </w:t>
      </w:r>
      <w:proofErr w:type="spellStart"/>
      <w:r w:rsidRPr="006D2587">
        <w:rPr>
          <w:bCs/>
          <w:lang w:val="en-US"/>
        </w:rPr>
        <w:t>i</w:t>
      </w:r>
      <w:proofErr w:type="spellEnd"/>
      <w:r w:rsidRPr="006D2587">
        <w:rPr>
          <w:bCs/>
          <w:lang w:val="en-US"/>
        </w:rPr>
        <w:t xml:space="preserve"> / n)</w:t>
      </w:r>
    </w:p>
    <w:p w14:paraId="66871728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  + 4 * f(a + (b - a) * (2 * </w:t>
      </w:r>
      <w:proofErr w:type="spellStart"/>
      <w:r w:rsidRPr="006D2587">
        <w:rPr>
          <w:bCs/>
          <w:lang w:val="en-US"/>
        </w:rPr>
        <w:t>i</w:t>
      </w:r>
      <w:proofErr w:type="spellEnd"/>
      <w:r w:rsidRPr="006D2587">
        <w:rPr>
          <w:bCs/>
          <w:lang w:val="en-US"/>
        </w:rPr>
        <w:t xml:space="preserve"> + 1) / (2 * n))</w:t>
      </w:r>
    </w:p>
    <w:p w14:paraId="67904FEA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  + f(a + (b - a) * (</w:t>
      </w:r>
      <w:proofErr w:type="spellStart"/>
      <w:r w:rsidRPr="006D2587">
        <w:rPr>
          <w:bCs/>
          <w:lang w:val="en-US"/>
        </w:rPr>
        <w:t>i</w:t>
      </w:r>
      <w:proofErr w:type="spellEnd"/>
      <w:r w:rsidRPr="006D2587">
        <w:rPr>
          <w:bCs/>
          <w:lang w:val="en-US"/>
        </w:rPr>
        <w:t xml:space="preserve"> + 1) / n),</w:t>
      </w:r>
    </w:p>
    <w:p w14:paraId="2656C3EA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</w:t>
      </w:r>
      <w:proofErr w:type="spellStart"/>
      <w:r w:rsidRPr="006D2587">
        <w:rPr>
          <w:bCs/>
          <w:lang w:val="en-US"/>
        </w:rPr>
        <w:t>startSum</w:t>
      </w:r>
      <w:proofErr w:type="spellEnd"/>
      <w:r w:rsidRPr="006D2587">
        <w:rPr>
          <w:bCs/>
          <w:lang w:val="en-US"/>
        </w:rPr>
        <w:t>: 0,</w:t>
      </w:r>
    </w:p>
    <w:p w14:paraId="69A69DCE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>}) * (b - a) / 6;</w:t>
      </w:r>
    </w:p>
    <w:p w14:paraId="3800D1B6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1279FFD9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>const metodSimpson2 = (f = F) =&gt; ({</w:t>
      </w:r>
    </w:p>
    <w:p w14:paraId="6D58DB4E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a = A, b = B, n = N,</w:t>
      </w:r>
    </w:p>
    <w:p w14:paraId="04E23760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}: Input = {}) =&gt; </w:t>
      </w:r>
      <w:proofErr w:type="spellStart"/>
      <w:r w:rsidRPr="006D2587">
        <w:rPr>
          <w:bCs/>
          <w:lang w:val="en-US"/>
        </w:rPr>
        <w:t>buildMetod</w:t>
      </w:r>
      <w:proofErr w:type="spellEnd"/>
      <w:r w:rsidRPr="006D2587">
        <w:rPr>
          <w:bCs/>
          <w:lang w:val="en-US"/>
        </w:rPr>
        <w:t>({</w:t>
      </w:r>
    </w:p>
    <w:p w14:paraId="7573110C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a,</w:t>
      </w:r>
    </w:p>
    <w:p w14:paraId="5A61FBE2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b,</w:t>
      </w:r>
    </w:p>
    <w:p w14:paraId="7C08F71F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n,</w:t>
      </w:r>
    </w:p>
    <w:p w14:paraId="7EFD6149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f: (</w:t>
      </w:r>
      <w:proofErr w:type="spellStart"/>
      <w:r w:rsidRPr="006D2587">
        <w:rPr>
          <w:bCs/>
          <w:lang w:val="en-US"/>
        </w:rPr>
        <w:t>i</w:t>
      </w:r>
      <w:proofErr w:type="spellEnd"/>
      <w:r w:rsidRPr="006D2587">
        <w:rPr>
          <w:bCs/>
          <w:lang w:val="en-US"/>
        </w:rPr>
        <w:t>) =&gt; +(</w:t>
      </w:r>
      <w:proofErr w:type="spellStart"/>
      <w:r w:rsidRPr="006D2587">
        <w:rPr>
          <w:bCs/>
          <w:lang w:val="en-US"/>
        </w:rPr>
        <w:t>i</w:t>
      </w:r>
      <w:proofErr w:type="spellEnd"/>
      <w:r w:rsidRPr="006D2587">
        <w:rPr>
          <w:bCs/>
          <w:lang w:val="en-US"/>
        </w:rPr>
        <w:t xml:space="preserve"> !== 0) * (</w:t>
      </w:r>
      <w:proofErr w:type="spellStart"/>
      <w:r w:rsidRPr="006D2587">
        <w:rPr>
          <w:bCs/>
          <w:lang w:val="en-US"/>
        </w:rPr>
        <w:t>i</w:t>
      </w:r>
      <w:proofErr w:type="spellEnd"/>
      <w:r w:rsidRPr="006D2587">
        <w:rPr>
          <w:bCs/>
          <w:lang w:val="en-US"/>
        </w:rPr>
        <w:t xml:space="preserve"> % 2 === 0 ? 2 : 4) * f(a + (b - a) * </w:t>
      </w:r>
      <w:proofErr w:type="spellStart"/>
      <w:r w:rsidRPr="006D2587">
        <w:rPr>
          <w:bCs/>
          <w:lang w:val="en-US"/>
        </w:rPr>
        <w:t>i</w:t>
      </w:r>
      <w:proofErr w:type="spellEnd"/>
      <w:r w:rsidRPr="006D2587">
        <w:rPr>
          <w:bCs/>
          <w:lang w:val="en-US"/>
        </w:rPr>
        <w:t xml:space="preserve"> / n),</w:t>
      </w:r>
    </w:p>
    <w:p w14:paraId="598A25A1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</w:t>
      </w:r>
      <w:proofErr w:type="spellStart"/>
      <w:r w:rsidRPr="006D2587">
        <w:rPr>
          <w:bCs/>
          <w:lang w:val="en-US"/>
        </w:rPr>
        <w:t>startSum</w:t>
      </w:r>
      <w:proofErr w:type="spellEnd"/>
      <w:r w:rsidRPr="006D2587">
        <w:rPr>
          <w:bCs/>
          <w:lang w:val="en-US"/>
        </w:rPr>
        <w:t>: f(a) + f(b),</w:t>
      </w:r>
    </w:p>
    <w:p w14:paraId="23D271EC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>}) * (b - a) / 3;</w:t>
      </w:r>
    </w:p>
    <w:p w14:paraId="5B693BCE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6F283C34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>(&lt;[((_: number) =&gt; number), number][]&gt;[</w:t>
      </w:r>
    </w:p>
    <w:p w14:paraId="759A8615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[F, </w:t>
      </w:r>
      <w:proofErr w:type="spellStart"/>
      <w:r w:rsidRPr="006D2587">
        <w:rPr>
          <w:bCs/>
          <w:lang w:val="en-US"/>
        </w:rPr>
        <w:t>Math.E</w:t>
      </w:r>
      <w:proofErr w:type="spellEnd"/>
      <w:r w:rsidRPr="006D2587">
        <w:rPr>
          <w:bCs/>
          <w:lang w:val="en-US"/>
        </w:rPr>
        <w:t xml:space="preserve"> - 1],</w:t>
      </w:r>
    </w:p>
    <w:p w14:paraId="4416C2BF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// [function f10(x: number) { return x - </w:t>
      </w:r>
      <w:proofErr w:type="spellStart"/>
      <w:r w:rsidRPr="006D2587">
        <w:rPr>
          <w:bCs/>
          <w:lang w:val="en-US"/>
        </w:rPr>
        <w:t>Math.trunc</w:t>
      </w:r>
      <w:proofErr w:type="spellEnd"/>
      <w:r w:rsidRPr="006D2587">
        <w:rPr>
          <w:bCs/>
          <w:lang w:val="en-US"/>
        </w:rPr>
        <w:t>(x); }, 1],</w:t>
      </w:r>
    </w:p>
    <w:p w14:paraId="383A019D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>]).</w:t>
      </w:r>
      <w:proofErr w:type="spellStart"/>
      <w:r w:rsidRPr="006D2587">
        <w:rPr>
          <w:bCs/>
          <w:lang w:val="en-US"/>
        </w:rPr>
        <w:t>forEach</w:t>
      </w:r>
      <w:proofErr w:type="spellEnd"/>
      <w:r w:rsidRPr="006D2587">
        <w:rPr>
          <w:bCs/>
          <w:lang w:val="en-US"/>
        </w:rPr>
        <w:t>(([</w:t>
      </w:r>
      <w:proofErr w:type="spellStart"/>
      <w:r w:rsidRPr="006D2587">
        <w:rPr>
          <w:bCs/>
          <w:lang w:val="en-US"/>
        </w:rPr>
        <w:t>func</w:t>
      </w:r>
      <w:proofErr w:type="spellEnd"/>
      <w:r w:rsidRPr="006D2587">
        <w:rPr>
          <w:bCs/>
          <w:lang w:val="en-US"/>
        </w:rPr>
        <w:t xml:space="preserve">, </w:t>
      </w:r>
      <w:proofErr w:type="spellStart"/>
      <w:r w:rsidRPr="006D2587">
        <w:rPr>
          <w:bCs/>
          <w:lang w:val="en-US"/>
        </w:rPr>
        <w:t>orig</w:t>
      </w:r>
      <w:proofErr w:type="spellEnd"/>
      <w:r w:rsidRPr="006D2587">
        <w:rPr>
          <w:bCs/>
          <w:lang w:val="en-US"/>
        </w:rPr>
        <w:t>]) =&gt; {</w:t>
      </w:r>
    </w:p>
    <w:p w14:paraId="245CB0EA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console.log(func.name, 'n:', N);</w:t>
      </w:r>
    </w:p>
    <w:p w14:paraId="12FBC26C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console.log((&lt;[((</w:t>
      </w:r>
      <w:proofErr w:type="spellStart"/>
      <w:r w:rsidRPr="006D2587">
        <w:rPr>
          <w:bCs/>
          <w:lang w:val="en-US"/>
        </w:rPr>
        <w:t>i</w:t>
      </w:r>
      <w:proofErr w:type="spellEnd"/>
      <w:r w:rsidRPr="006D2587">
        <w:rPr>
          <w:bCs/>
          <w:lang w:val="en-US"/>
        </w:rPr>
        <w:t>?: Input) =&gt; number), string][]&gt;[</w:t>
      </w:r>
    </w:p>
    <w:p w14:paraId="5F5E72AA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  [</w:t>
      </w:r>
      <w:proofErr w:type="spellStart"/>
      <w:r w:rsidRPr="006D2587">
        <w:rPr>
          <w:bCs/>
          <w:lang w:val="en-US"/>
        </w:rPr>
        <w:t>metodRectangles</w:t>
      </w:r>
      <w:proofErr w:type="spellEnd"/>
      <w:r w:rsidRPr="006D2587">
        <w:rPr>
          <w:bCs/>
          <w:lang w:val="en-US"/>
        </w:rPr>
        <w:t>(</w:t>
      </w:r>
      <w:proofErr w:type="spellStart"/>
      <w:r w:rsidRPr="006D2587">
        <w:rPr>
          <w:bCs/>
          <w:lang w:val="en-US"/>
        </w:rPr>
        <w:t>func</w:t>
      </w:r>
      <w:proofErr w:type="spellEnd"/>
      <w:r w:rsidRPr="006D2587">
        <w:rPr>
          <w:bCs/>
          <w:lang w:val="en-US"/>
        </w:rPr>
        <w:t>), '</w:t>
      </w:r>
      <w:proofErr w:type="spellStart"/>
      <w:r w:rsidRPr="006D2587">
        <w:rPr>
          <w:bCs/>
          <w:lang w:val="en-US"/>
        </w:rPr>
        <w:t>metodRectangles</w:t>
      </w:r>
      <w:proofErr w:type="spellEnd"/>
      <w:r w:rsidRPr="006D2587">
        <w:rPr>
          <w:bCs/>
          <w:lang w:val="en-US"/>
        </w:rPr>
        <w:t>'],</w:t>
      </w:r>
    </w:p>
    <w:p w14:paraId="4561BDE6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  [</w:t>
      </w:r>
      <w:proofErr w:type="spellStart"/>
      <w:r w:rsidRPr="006D2587">
        <w:rPr>
          <w:bCs/>
          <w:lang w:val="en-US"/>
        </w:rPr>
        <w:t>metodTrapezoids</w:t>
      </w:r>
      <w:proofErr w:type="spellEnd"/>
      <w:r w:rsidRPr="006D2587">
        <w:rPr>
          <w:bCs/>
          <w:lang w:val="en-US"/>
        </w:rPr>
        <w:t>(</w:t>
      </w:r>
      <w:proofErr w:type="spellStart"/>
      <w:r w:rsidRPr="006D2587">
        <w:rPr>
          <w:bCs/>
          <w:lang w:val="en-US"/>
        </w:rPr>
        <w:t>func</w:t>
      </w:r>
      <w:proofErr w:type="spellEnd"/>
      <w:r w:rsidRPr="006D2587">
        <w:rPr>
          <w:bCs/>
          <w:lang w:val="en-US"/>
        </w:rPr>
        <w:t>), '</w:t>
      </w:r>
      <w:proofErr w:type="spellStart"/>
      <w:r w:rsidRPr="006D2587">
        <w:rPr>
          <w:bCs/>
          <w:lang w:val="en-US"/>
        </w:rPr>
        <w:t>metodTrapezoids</w:t>
      </w:r>
      <w:proofErr w:type="spellEnd"/>
      <w:r w:rsidRPr="006D2587">
        <w:rPr>
          <w:bCs/>
          <w:lang w:val="en-US"/>
        </w:rPr>
        <w:t>'],</w:t>
      </w:r>
    </w:p>
    <w:p w14:paraId="51BEE7BC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  [metodSimpson1(</w:t>
      </w:r>
      <w:proofErr w:type="spellStart"/>
      <w:r w:rsidRPr="006D2587">
        <w:rPr>
          <w:bCs/>
          <w:lang w:val="en-US"/>
        </w:rPr>
        <w:t>func</w:t>
      </w:r>
      <w:proofErr w:type="spellEnd"/>
      <w:r w:rsidRPr="006D2587">
        <w:rPr>
          <w:bCs/>
          <w:lang w:val="en-US"/>
        </w:rPr>
        <w:t>), 'metodSimpson1'],</w:t>
      </w:r>
    </w:p>
    <w:p w14:paraId="23CD0691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  [metodSimpson2(</w:t>
      </w:r>
      <w:proofErr w:type="spellStart"/>
      <w:r w:rsidRPr="006D2587">
        <w:rPr>
          <w:bCs/>
          <w:lang w:val="en-US"/>
        </w:rPr>
        <w:t>func</w:t>
      </w:r>
      <w:proofErr w:type="spellEnd"/>
      <w:r w:rsidRPr="006D2587">
        <w:rPr>
          <w:bCs/>
          <w:lang w:val="en-US"/>
        </w:rPr>
        <w:t>), 'metodSimpson2'],</w:t>
      </w:r>
    </w:p>
    <w:p w14:paraId="0B81B867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])</w:t>
      </w:r>
    </w:p>
    <w:p w14:paraId="0A8C0516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  .map(([e, name]) =&gt; `${</w:t>
      </w:r>
      <w:proofErr w:type="spellStart"/>
      <w:r w:rsidRPr="006D2587">
        <w:rPr>
          <w:bCs/>
          <w:lang w:val="en-US"/>
        </w:rPr>
        <w:t>name.padStart</w:t>
      </w:r>
      <w:proofErr w:type="spellEnd"/>
      <w:r w:rsidRPr="006D2587">
        <w:rPr>
          <w:bCs/>
          <w:lang w:val="en-US"/>
        </w:rPr>
        <w:t>(20)}: ${</w:t>
      </w:r>
      <w:proofErr w:type="spellStart"/>
      <w:r w:rsidRPr="006D2587">
        <w:rPr>
          <w:bCs/>
          <w:lang w:val="en-US"/>
        </w:rPr>
        <w:t>style.yellow</w:t>
      </w:r>
      <w:proofErr w:type="spellEnd"/>
      <w:r w:rsidRPr="006D2587">
        <w:rPr>
          <w:bCs/>
          <w:lang w:val="en-US"/>
        </w:rPr>
        <w:t>(e().</w:t>
      </w:r>
      <w:proofErr w:type="spellStart"/>
      <w:r w:rsidRPr="006D2587">
        <w:rPr>
          <w:bCs/>
          <w:lang w:val="en-US"/>
        </w:rPr>
        <w:t>toExponential</w:t>
      </w:r>
      <w:proofErr w:type="spellEnd"/>
      <w:r w:rsidRPr="006D2587">
        <w:rPr>
          <w:bCs/>
          <w:lang w:val="en-US"/>
        </w:rPr>
        <w:t>(10))} -&gt; ${</w:t>
      </w:r>
      <w:proofErr w:type="spellStart"/>
      <w:r w:rsidRPr="006D2587">
        <w:rPr>
          <w:bCs/>
          <w:lang w:val="en-US"/>
        </w:rPr>
        <w:t>style.yellow</w:t>
      </w:r>
      <w:proofErr w:type="spellEnd"/>
      <w:r w:rsidRPr="006D2587">
        <w:rPr>
          <w:bCs/>
          <w:lang w:val="en-US"/>
        </w:rPr>
        <w:t>(</w:t>
      </w:r>
      <w:proofErr w:type="spellStart"/>
      <w:r w:rsidRPr="006D2587">
        <w:rPr>
          <w:bCs/>
          <w:lang w:val="en-US"/>
        </w:rPr>
        <w:t>Math.abs</w:t>
      </w:r>
      <w:proofErr w:type="spellEnd"/>
      <w:r w:rsidRPr="006D2587">
        <w:rPr>
          <w:bCs/>
          <w:lang w:val="en-US"/>
        </w:rPr>
        <w:t>(</w:t>
      </w:r>
      <w:proofErr w:type="spellStart"/>
      <w:r w:rsidRPr="006D2587">
        <w:rPr>
          <w:bCs/>
          <w:lang w:val="en-US"/>
        </w:rPr>
        <w:t>orig</w:t>
      </w:r>
      <w:proofErr w:type="spellEnd"/>
      <w:r w:rsidRPr="006D2587">
        <w:rPr>
          <w:bCs/>
          <w:lang w:val="en-US"/>
        </w:rPr>
        <w:t xml:space="preserve"> - e()).</w:t>
      </w:r>
      <w:proofErr w:type="spellStart"/>
      <w:r w:rsidRPr="006D2587">
        <w:rPr>
          <w:bCs/>
          <w:lang w:val="en-US"/>
        </w:rPr>
        <w:t>toExponential</w:t>
      </w:r>
      <w:proofErr w:type="spellEnd"/>
      <w:r w:rsidRPr="006D2587">
        <w:rPr>
          <w:bCs/>
          <w:lang w:val="en-US"/>
        </w:rPr>
        <w:t>(10))}`).join('\n'));</w:t>
      </w:r>
    </w:p>
    <w:p w14:paraId="38ABE347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>});</w:t>
      </w:r>
    </w:p>
    <w:p w14:paraId="353ADCCE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2E35A5A7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>(&lt;[((_: number) =&gt; number), number, number, number, number][]&gt;[</w:t>
      </w:r>
    </w:p>
    <w:p w14:paraId="5B20B0D6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[F, </w:t>
      </w:r>
      <w:proofErr w:type="spellStart"/>
      <w:r w:rsidRPr="006D2587">
        <w:rPr>
          <w:bCs/>
          <w:lang w:val="en-US"/>
        </w:rPr>
        <w:t>Math.E</w:t>
      </w:r>
      <w:proofErr w:type="spellEnd"/>
      <w:r w:rsidRPr="006D2587">
        <w:rPr>
          <w:bCs/>
          <w:lang w:val="en-US"/>
        </w:rPr>
        <w:t xml:space="preserve"> - 1, 1e-2, 0, 1],</w:t>
      </w:r>
    </w:p>
    <w:p w14:paraId="102CF24A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[</w:t>
      </w:r>
    </w:p>
    <w:p w14:paraId="2757AD9E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  function v10(x) { return x * </w:t>
      </w:r>
      <w:proofErr w:type="spellStart"/>
      <w:r w:rsidRPr="006D2587">
        <w:rPr>
          <w:bCs/>
          <w:lang w:val="en-US"/>
        </w:rPr>
        <w:t>Math.sin</w:t>
      </w:r>
      <w:proofErr w:type="spellEnd"/>
      <w:r w:rsidRPr="006D2587">
        <w:rPr>
          <w:bCs/>
          <w:lang w:val="en-US"/>
        </w:rPr>
        <w:t>(x) ** 2; },</w:t>
      </w:r>
    </w:p>
    <w:p w14:paraId="69AC4ABB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de-DE"/>
        </w:rPr>
      </w:pPr>
      <w:r w:rsidRPr="006D2587">
        <w:rPr>
          <w:bCs/>
          <w:lang w:val="en-US"/>
        </w:rPr>
        <w:t xml:space="preserve">    </w:t>
      </w:r>
      <w:proofErr w:type="spellStart"/>
      <w:r w:rsidRPr="006D2587">
        <w:rPr>
          <w:bCs/>
          <w:lang w:val="de-DE"/>
        </w:rPr>
        <w:t>Math.PI</w:t>
      </w:r>
      <w:proofErr w:type="spellEnd"/>
      <w:r w:rsidRPr="006D2587">
        <w:rPr>
          <w:bCs/>
          <w:lang w:val="de-DE"/>
        </w:rPr>
        <w:t xml:space="preserve"> ** 2 / 4,</w:t>
      </w:r>
    </w:p>
    <w:p w14:paraId="11BBDAF4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de-DE"/>
        </w:rPr>
      </w:pPr>
      <w:r w:rsidRPr="006D2587">
        <w:rPr>
          <w:bCs/>
          <w:lang w:val="de-DE"/>
        </w:rPr>
        <w:t xml:space="preserve">    1e-2,</w:t>
      </w:r>
    </w:p>
    <w:p w14:paraId="6ECB6F25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de-DE"/>
        </w:rPr>
      </w:pPr>
      <w:r w:rsidRPr="006D2587">
        <w:rPr>
          <w:bCs/>
          <w:lang w:val="de-DE"/>
        </w:rPr>
        <w:t xml:space="preserve">    0,</w:t>
      </w:r>
    </w:p>
    <w:p w14:paraId="0D73DA9A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de-DE"/>
        </w:rPr>
      </w:pPr>
      <w:r w:rsidRPr="006D2587">
        <w:rPr>
          <w:bCs/>
          <w:lang w:val="de-DE"/>
        </w:rPr>
        <w:t xml:space="preserve">    </w:t>
      </w:r>
      <w:proofErr w:type="spellStart"/>
      <w:r w:rsidRPr="006D2587">
        <w:rPr>
          <w:bCs/>
          <w:lang w:val="de-DE"/>
        </w:rPr>
        <w:t>Math.PI</w:t>
      </w:r>
      <w:proofErr w:type="spellEnd"/>
      <w:r w:rsidRPr="006D2587">
        <w:rPr>
          <w:bCs/>
          <w:lang w:val="de-DE"/>
        </w:rPr>
        <w:t>,</w:t>
      </w:r>
    </w:p>
    <w:p w14:paraId="3095F8AC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de-DE"/>
        </w:rPr>
        <w:t xml:space="preserve">  </w:t>
      </w:r>
      <w:r w:rsidRPr="006D2587">
        <w:rPr>
          <w:bCs/>
          <w:lang w:val="en-US"/>
        </w:rPr>
        <w:t>],</w:t>
      </w:r>
    </w:p>
    <w:p w14:paraId="0471B734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// [function f10(x: number) { return x - </w:t>
      </w:r>
      <w:proofErr w:type="spellStart"/>
      <w:r w:rsidRPr="006D2587">
        <w:rPr>
          <w:bCs/>
          <w:lang w:val="en-US"/>
        </w:rPr>
        <w:t>Math.trunc</w:t>
      </w:r>
      <w:proofErr w:type="spellEnd"/>
      <w:r w:rsidRPr="006D2587">
        <w:rPr>
          <w:bCs/>
          <w:lang w:val="en-US"/>
        </w:rPr>
        <w:t>(x); }, 1],</w:t>
      </w:r>
    </w:p>
    <w:p w14:paraId="198DFBC4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>]).</w:t>
      </w:r>
      <w:proofErr w:type="spellStart"/>
      <w:r w:rsidRPr="006D2587">
        <w:rPr>
          <w:bCs/>
          <w:lang w:val="en-US"/>
        </w:rPr>
        <w:t>forEach</w:t>
      </w:r>
      <w:proofErr w:type="spellEnd"/>
      <w:r w:rsidRPr="006D2587">
        <w:rPr>
          <w:bCs/>
          <w:lang w:val="en-US"/>
        </w:rPr>
        <w:t>(([</w:t>
      </w:r>
      <w:proofErr w:type="spellStart"/>
      <w:r w:rsidRPr="006D2587">
        <w:rPr>
          <w:bCs/>
          <w:lang w:val="en-US"/>
        </w:rPr>
        <w:t>func</w:t>
      </w:r>
      <w:proofErr w:type="spellEnd"/>
      <w:r w:rsidRPr="006D2587">
        <w:rPr>
          <w:bCs/>
          <w:lang w:val="en-US"/>
        </w:rPr>
        <w:t xml:space="preserve">, </w:t>
      </w:r>
      <w:proofErr w:type="spellStart"/>
      <w:r w:rsidRPr="006D2587">
        <w:rPr>
          <w:bCs/>
          <w:lang w:val="en-US"/>
        </w:rPr>
        <w:t>orig</w:t>
      </w:r>
      <w:proofErr w:type="spellEnd"/>
      <w:r w:rsidRPr="006D2587">
        <w:rPr>
          <w:bCs/>
          <w:lang w:val="en-US"/>
        </w:rPr>
        <w:t>, eps, a, b]) =&gt; {</w:t>
      </w:r>
    </w:p>
    <w:p w14:paraId="770058AE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console.log(func.name, eps, </w:t>
      </w:r>
      <w:proofErr w:type="spellStart"/>
      <w:r w:rsidRPr="006D2587">
        <w:rPr>
          <w:bCs/>
          <w:lang w:val="en-US"/>
        </w:rPr>
        <w:t>orig</w:t>
      </w:r>
      <w:proofErr w:type="spellEnd"/>
      <w:r w:rsidRPr="006D2587">
        <w:rPr>
          <w:bCs/>
          <w:lang w:val="en-US"/>
        </w:rPr>
        <w:t>);</w:t>
      </w:r>
    </w:p>
    <w:p w14:paraId="6356FA2E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console.log((&lt;[((</w:t>
      </w:r>
      <w:proofErr w:type="spellStart"/>
      <w:r w:rsidRPr="006D2587">
        <w:rPr>
          <w:bCs/>
          <w:lang w:val="en-US"/>
        </w:rPr>
        <w:t>i</w:t>
      </w:r>
      <w:proofErr w:type="spellEnd"/>
      <w:r w:rsidRPr="006D2587">
        <w:rPr>
          <w:bCs/>
          <w:lang w:val="en-US"/>
        </w:rPr>
        <w:t>?: Input) =&gt; number), string, number][]&gt;[</w:t>
      </w:r>
    </w:p>
    <w:p w14:paraId="1AC89101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  [</w:t>
      </w:r>
      <w:proofErr w:type="spellStart"/>
      <w:r w:rsidRPr="006D2587">
        <w:rPr>
          <w:bCs/>
          <w:lang w:val="en-US"/>
        </w:rPr>
        <w:t>metodRectangles</w:t>
      </w:r>
      <w:proofErr w:type="spellEnd"/>
      <w:r w:rsidRPr="006D2587">
        <w:rPr>
          <w:bCs/>
          <w:lang w:val="en-US"/>
        </w:rPr>
        <w:t>(</w:t>
      </w:r>
      <w:proofErr w:type="spellStart"/>
      <w:r w:rsidRPr="006D2587">
        <w:rPr>
          <w:bCs/>
          <w:lang w:val="en-US"/>
        </w:rPr>
        <w:t>func</w:t>
      </w:r>
      <w:proofErr w:type="spellEnd"/>
      <w:r w:rsidRPr="006D2587">
        <w:rPr>
          <w:bCs/>
          <w:lang w:val="en-US"/>
        </w:rPr>
        <w:t>), '</w:t>
      </w:r>
      <w:proofErr w:type="spellStart"/>
      <w:r w:rsidRPr="006D2587">
        <w:rPr>
          <w:bCs/>
          <w:lang w:val="en-US"/>
        </w:rPr>
        <w:t>metodRectangles</w:t>
      </w:r>
      <w:proofErr w:type="spellEnd"/>
      <w:r w:rsidRPr="006D2587">
        <w:rPr>
          <w:bCs/>
          <w:lang w:val="en-US"/>
        </w:rPr>
        <w:t>', 2],</w:t>
      </w:r>
    </w:p>
    <w:p w14:paraId="1B6F821F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  [</w:t>
      </w:r>
      <w:proofErr w:type="spellStart"/>
      <w:r w:rsidRPr="006D2587">
        <w:rPr>
          <w:bCs/>
          <w:lang w:val="en-US"/>
        </w:rPr>
        <w:t>metodTrapezoids</w:t>
      </w:r>
      <w:proofErr w:type="spellEnd"/>
      <w:r w:rsidRPr="006D2587">
        <w:rPr>
          <w:bCs/>
          <w:lang w:val="en-US"/>
        </w:rPr>
        <w:t>(</w:t>
      </w:r>
      <w:proofErr w:type="spellStart"/>
      <w:r w:rsidRPr="006D2587">
        <w:rPr>
          <w:bCs/>
          <w:lang w:val="en-US"/>
        </w:rPr>
        <w:t>func</w:t>
      </w:r>
      <w:proofErr w:type="spellEnd"/>
      <w:r w:rsidRPr="006D2587">
        <w:rPr>
          <w:bCs/>
          <w:lang w:val="en-US"/>
        </w:rPr>
        <w:t>), '</w:t>
      </w:r>
      <w:proofErr w:type="spellStart"/>
      <w:r w:rsidRPr="006D2587">
        <w:rPr>
          <w:bCs/>
          <w:lang w:val="en-US"/>
        </w:rPr>
        <w:t>metodTrapezoids</w:t>
      </w:r>
      <w:proofErr w:type="spellEnd"/>
      <w:r w:rsidRPr="006D2587">
        <w:rPr>
          <w:bCs/>
          <w:lang w:val="en-US"/>
        </w:rPr>
        <w:t>', 2],</w:t>
      </w:r>
    </w:p>
    <w:p w14:paraId="1FDF9FED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  [metodSimpson1(</w:t>
      </w:r>
      <w:proofErr w:type="spellStart"/>
      <w:r w:rsidRPr="006D2587">
        <w:rPr>
          <w:bCs/>
          <w:lang w:val="en-US"/>
        </w:rPr>
        <w:t>func</w:t>
      </w:r>
      <w:proofErr w:type="spellEnd"/>
      <w:r w:rsidRPr="006D2587">
        <w:rPr>
          <w:bCs/>
          <w:lang w:val="en-US"/>
        </w:rPr>
        <w:t>), 'metodSimpson1', 4],</w:t>
      </w:r>
    </w:p>
    <w:p w14:paraId="61071792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  [metodSimpson2(</w:t>
      </w:r>
      <w:proofErr w:type="spellStart"/>
      <w:r w:rsidRPr="006D2587">
        <w:rPr>
          <w:bCs/>
          <w:lang w:val="en-US"/>
        </w:rPr>
        <w:t>func</w:t>
      </w:r>
      <w:proofErr w:type="spellEnd"/>
      <w:r w:rsidRPr="006D2587">
        <w:rPr>
          <w:bCs/>
          <w:lang w:val="en-US"/>
        </w:rPr>
        <w:t>), 'metodSimpson2', 4],</w:t>
      </w:r>
    </w:p>
    <w:p w14:paraId="68201906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])</w:t>
      </w:r>
    </w:p>
    <w:p w14:paraId="326CE4FB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lastRenderedPageBreak/>
        <w:t xml:space="preserve">    .map(([e, name, step]) =&gt; {</w:t>
      </w:r>
    </w:p>
    <w:p w14:paraId="169936F2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    for (let n = 2; ; n *= 2) {</w:t>
      </w:r>
    </w:p>
    <w:p w14:paraId="0EDD9984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      const value = e({ n, a, b });</w:t>
      </w:r>
    </w:p>
    <w:p w14:paraId="665707E3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      const </w:t>
      </w:r>
      <w:proofErr w:type="spellStart"/>
      <w:r w:rsidRPr="006D2587">
        <w:rPr>
          <w:bCs/>
          <w:lang w:val="en-US"/>
        </w:rPr>
        <w:t>epsGot</w:t>
      </w:r>
      <w:proofErr w:type="spellEnd"/>
      <w:r w:rsidRPr="006D2587">
        <w:rPr>
          <w:bCs/>
          <w:lang w:val="en-US"/>
        </w:rPr>
        <w:t xml:space="preserve"> = value - </w:t>
      </w:r>
      <w:proofErr w:type="spellStart"/>
      <w:r w:rsidRPr="006D2587">
        <w:rPr>
          <w:bCs/>
          <w:lang w:val="en-US"/>
        </w:rPr>
        <w:t>orig</w:t>
      </w:r>
      <w:proofErr w:type="spellEnd"/>
      <w:r w:rsidRPr="006D2587">
        <w:rPr>
          <w:bCs/>
          <w:lang w:val="en-US"/>
        </w:rPr>
        <w:t>;</w:t>
      </w:r>
    </w:p>
    <w:p w14:paraId="33D66C61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      if (</w:t>
      </w:r>
      <w:proofErr w:type="spellStart"/>
      <w:r w:rsidRPr="006D2587">
        <w:rPr>
          <w:bCs/>
          <w:lang w:val="en-US"/>
        </w:rPr>
        <w:t>Math.abs</w:t>
      </w:r>
      <w:proofErr w:type="spellEnd"/>
      <w:r w:rsidRPr="006D2587">
        <w:rPr>
          <w:bCs/>
          <w:lang w:val="en-US"/>
        </w:rPr>
        <w:t>(</w:t>
      </w:r>
      <w:proofErr w:type="spellStart"/>
      <w:r w:rsidRPr="006D2587">
        <w:rPr>
          <w:bCs/>
          <w:lang w:val="en-US"/>
        </w:rPr>
        <w:t>epsGot</w:t>
      </w:r>
      <w:proofErr w:type="spellEnd"/>
      <w:r w:rsidRPr="006D2587">
        <w:rPr>
          <w:bCs/>
          <w:lang w:val="en-US"/>
        </w:rPr>
        <w:t>) &lt; eps) {</w:t>
      </w:r>
    </w:p>
    <w:p w14:paraId="440881B5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        const </w:t>
      </w:r>
      <w:proofErr w:type="spellStart"/>
      <w:r w:rsidRPr="006D2587">
        <w:rPr>
          <w:bCs/>
          <w:lang w:val="en-US"/>
        </w:rPr>
        <w:t>newValue</w:t>
      </w:r>
      <w:proofErr w:type="spellEnd"/>
      <w:r w:rsidRPr="006D2587">
        <w:rPr>
          <w:bCs/>
          <w:lang w:val="en-US"/>
        </w:rPr>
        <w:t xml:space="preserve"> = e({ n: n * 2, a, b });</w:t>
      </w:r>
    </w:p>
    <w:p w14:paraId="1564C6A3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        const r = (value - </w:t>
      </w:r>
      <w:proofErr w:type="spellStart"/>
      <w:r w:rsidRPr="006D2587">
        <w:rPr>
          <w:bCs/>
          <w:lang w:val="en-US"/>
        </w:rPr>
        <w:t>newValue</w:t>
      </w:r>
      <w:proofErr w:type="spellEnd"/>
      <w:r w:rsidRPr="006D2587">
        <w:rPr>
          <w:bCs/>
          <w:lang w:val="en-US"/>
        </w:rPr>
        <w:t>) / (2 ** step - 1);</w:t>
      </w:r>
    </w:p>
    <w:p w14:paraId="56251270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        const ideal = value - r;</w:t>
      </w:r>
    </w:p>
    <w:p w14:paraId="67412781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        return `${</w:t>
      </w:r>
      <w:proofErr w:type="spellStart"/>
      <w:r w:rsidRPr="006D2587">
        <w:rPr>
          <w:bCs/>
          <w:lang w:val="en-US"/>
        </w:rPr>
        <w:t>name.padStart</w:t>
      </w:r>
      <w:proofErr w:type="spellEnd"/>
      <w:r w:rsidRPr="006D2587">
        <w:rPr>
          <w:bCs/>
          <w:lang w:val="en-US"/>
        </w:rPr>
        <w:t>(20)}: ${</w:t>
      </w:r>
      <w:proofErr w:type="spellStart"/>
      <w:r w:rsidRPr="006D2587">
        <w:rPr>
          <w:bCs/>
          <w:lang w:val="en-US"/>
        </w:rPr>
        <w:t>style.yellow</w:t>
      </w:r>
      <w:proofErr w:type="spellEnd"/>
      <w:r w:rsidRPr="006D2587">
        <w:rPr>
          <w:bCs/>
          <w:lang w:val="en-US"/>
        </w:rPr>
        <w:t>(n)} ${</w:t>
      </w:r>
      <w:proofErr w:type="spellStart"/>
      <w:r w:rsidRPr="006D2587">
        <w:rPr>
          <w:bCs/>
          <w:lang w:val="en-US"/>
        </w:rPr>
        <w:t>style.yellow</w:t>
      </w:r>
      <w:proofErr w:type="spellEnd"/>
      <w:r w:rsidRPr="006D2587">
        <w:rPr>
          <w:bCs/>
          <w:lang w:val="en-US"/>
        </w:rPr>
        <w:t>(</w:t>
      </w:r>
      <w:proofErr w:type="spellStart"/>
      <w:r w:rsidRPr="006D2587">
        <w:rPr>
          <w:bCs/>
          <w:lang w:val="en-US"/>
        </w:rPr>
        <w:t>value.toExponential</w:t>
      </w:r>
      <w:proofErr w:type="spellEnd"/>
      <w:r w:rsidRPr="006D2587">
        <w:rPr>
          <w:bCs/>
          <w:lang w:val="en-US"/>
        </w:rPr>
        <w:t>(10))} ${</w:t>
      </w:r>
      <w:proofErr w:type="spellStart"/>
      <w:r w:rsidRPr="006D2587">
        <w:rPr>
          <w:bCs/>
          <w:lang w:val="en-US"/>
        </w:rPr>
        <w:t>style.yellow</w:t>
      </w:r>
      <w:proofErr w:type="spellEnd"/>
      <w:r w:rsidRPr="006D2587">
        <w:rPr>
          <w:bCs/>
          <w:lang w:val="en-US"/>
        </w:rPr>
        <w:t>(</w:t>
      </w:r>
      <w:proofErr w:type="spellStart"/>
      <w:r w:rsidRPr="006D2587">
        <w:rPr>
          <w:bCs/>
          <w:lang w:val="en-US"/>
        </w:rPr>
        <w:t>newValue.toExponential</w:t>
      </w:r>
      <w:proofErr w:type="spellEnd"/>
      <w:r w:rsidRPr="006D2587">
        <w:rPr>
          <w:bCs/>
          <w:lang w:val="en-US"/>
        </w:rPr>
        <w:t>(10))} ${</w:t>
      </w:r>
      <w:proofErr w:type="spellStart"/>
      <w:r w:rsidRPr="006D2587">
        <w:rPr>
          <w:bCs/>
          <w:lang w:val="en-US"/>
        </w:rPr>
        <w:t>style.yellow</w:t>
      </w:r>
      <w:proofErr w:type="spellEnd"/>
      <w:r w:rsidRPr="006D2587">
        <w:rPr>
          <w:bCs/>
          <w:lang w:val="en-US"/>
        </w:rPr>
        <w:t>(</w:t>
      </w:r>
      <w:proofErr w:type="spellStart"/>
      <w:r w:rsidRPr="006D2587">
        <w:rPr>
          <w:bCs/>
          <w:lang w:val="en-US"/>
        </w:rPr>
        <w:t>ideal.toExponential</w:t>
      </w:r>
      <w:proofErr w:type="spellEnd"/>
      <w:r w:rsidRPr="006D2587">
        <w:rPr>
          <w:bCs/>
          <w:lang w:val="en-US"/>
        </w:rPr>
        <w:t>(10))} ${</w:t>
      </w:r>
      <w:proofErr w:type="spellStart"/>
      <w:r w:rsidRPr="006D2587">
        <w:rPr>
          <w:bCs/>
          <w:lang w:val="en-US"/>
        </w:rPr>
        <w:t>style.yellow</w:t>
      </w:r>
      <w:proofErr w:type="spellEnd"/>
      <w:r w:rsidRPr="006D2587">
        <w:rPr>
          <w:bCs/>
          <w:lang w:val="en-US"/>
        </w:rPr>
        <w:t>(</w:t>
      </w:r>
      <w:proofErr w:type="spellStart"/>
      <w:r w:rsidRPr="006D2587">
        <w:rPr>
          <w:bCs/>
          <w:lang w:val="en-US"/>
        </w:rPr>
        <w:t>Math.abs</w:t>
      </w:r>
      <w:proofErr w:type="spellEnd"/>
      <w:r w:rsidRPr="006D2587">
        <w:rPr>
          <w:bCs/>
          <w:lang w:val="en-US"/>
        </w:rPr>
        <w:t>(</w:t>
      </w:r>
      <w:proofErr w:type="spellStart"/>
      <w:r w:rsidRPr="006D2587">
        <w:rPr>
          <w:bCs/>
          <w:lang w:val="en-US"/>
        </w:rPr>
        <w:t>orig</w:t>
      </w:r>
      <w:proofErr w:type="spellEnd"/>
      <w:r w:rsidRPr="006D2587">
        <w:rPr>
          <w:bCs/>
          <w:lang w:val="en-US"/>
        </w:rPr>
        <w:t xml:space="preserve"> - ideal).</w:t>
      </w:r>
      <w:proofErr w:type="spellStart"/>
      <w:r w:rsidRPr="006D2587">
        <w:rPr>
          <w:bCs/>
          <w:lang w:val="en-US"/>
        </w:rPr>
        <w:t>toExponential</w:t>
      </w:r>
      <w:proofErr w:type="spellEnd"/>
      <w:r w:rsidRPr="006D2587">
        <w:rPr>
          <w:bCs/>
          <w:lang w:val="en-US"/>
        </w:rPr>
        <w:t>(10))}`;</w:t>
      </w:r>
    </w:p>
    <w:p w14:paraId="49957161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      }</w:t>
      </w:r>
    </w:p>
    <w:p w14:paraId="052B7733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    }</w:t>
      </w:r>
    </w:p>
    <w:p w14:paraId="6F8894A6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  }).join('\n'));</w:t>
      </w:r>
    </w:p>
    <w:p w14:paraId="65BB9C30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>});</w:t>
      </w:r>
    </w:p>
    <w:p w14:paraId="6963CF40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3512C715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>(&lt;[((_: number) =&gt; number), number, number, number, number, number][]&gt;[</w:t>
      </w:r>
    </w:p>
    <w:p w14:paraId="2C6C3BA2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de-DE"/>
        </w:rPr>
      </w:pPr>
      <w:r w:rsidRPr="006D2587">
        <w:rPr>
          <w:bCs/>
          <w:lang w:val="en-US"/>
        </w:rPr>
        <w:t xml:space="preserve">  </w:t>
      </w:r>
      <w:r w:rsidRPr="006D2587">
        <w:rPr>
          <w:bCs/>
          <w:lang w:val="de-DE"/>
        </w:rPr>
        <w:t xml:space="preserve">[F, </w:t>
      </w:r>
      <w:proofErr w:type="spellStart"/>
      <w:r w:rsidRPr="006D2587">
        <w:rPr>
          <w:bCs/>
          <w:lang w:val="de-DE"/>
        </w:rPr>
        <w:t>Math.E</w:t>
      </w:r>
      <w:proofErr w:type="spellEnd"/>
      <w:r w:rsidRPr="006D2587">
        <w:rPr>
          <w:bCs/>
          <w:lang w:val="de-DE"/>
        </w:rPr>
        <w:t xml:space="preserve"> - 1, 1e-2, 0, 1, </w:t>
      </w:r>
      <w:proofErr w:type="spellStart"/>
      <w:r w:rsidRPr="006D2587">
        <w:rPr>
          <w:bCs/>
          <w:lang w:val="de-DE"/>
        </w:rPr>
        <w:t>Math.E</w:t>
      </w:r>
      <w:proofErr w:type="spellEnd"/>
      <w:r w:rsidRPr="006D2587">
        <w:rPr>
          <w:bCs/>
          <w:lang w:val="de-DE"/>
        </w:rPr>
        <w:t>],</w:t>
      </w:r>
    </w:p>
    <w:p w14:paraId="4F3888DF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de-DE"/>
        </w:rPr>
        <w:t xml:space="preserve">  </w:t>
      </w:r>
      <w:r w:rsidRPr="006D2587">
        <w:rPr>
          <w:bCs/>
          <w:lang w:val="en-US"/>
        </w:rPr>
        <w:t>[</w:t>
      </w:r>
    </w:p>
    <w:p w14:paraId="46E7B6BE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  function v10(x) { return x * </w:t>
      </w:r>
      <w:proofErr w:type="spellStart"/>
      <w:r w:rsidRPr="006D2587">
        <w:rPr>
          <w:bCs/>
          <w:lang w:val="en-US"/>
        </w:rPr>
        <w:t>Math.sin</w:t>
      </w:r>
      <w:proofErr w:type="spellEnd"/>
      <w:r w:rsidRPr="006D2587">
        <w:rPr>
          <w:bCs/>
          <w:lang w:val="en-US"/>
        </w:rPr>
        <w:t>(x) ** 2; },</w:t>
      </w:r>
    </w:p>
    <w:p w14:paraId="425A67CC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de-DE"/>
        </w:rPr>
      </w:pPr>
      <w:r w:rsidRPr="006D2587">
        <w:rPr>
          <w:bCs/>
          <w:lang w:val="en-US"/>
        </w:rPr>
        <w:t xml:space="preserve">    </w:t>
      </w:r>
      <w:proofErr w:type="spellStart"/>
      <w:r w:rsidRPr="006D2587">
        <w:rPr>
          <w:bCs/>
          <w:lang w:val="de-DE"/>
        </w:rPr>
        <w:t>Math.PI</w:t>
      </w:r>
      <w:proofErr w:type="spellEnd"/>
      <w:r w:rsidRPr="006D2587">
        <w:rPr>
          <w:bCs/>
          <w:lang w:val="de-DE"/>
        </w:rPr>
        <w:t xml:space="preserve"> ** 2 / 4,</w:t>
      </w:r>
    </w:p>
    <w:p w14:paraId="214CCF9C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de-DE"/>
        </w:rPr>
      </w:pPr>
      <w:r w:rsidRPr="006D2587">
        <w:rPr>
          <w:bCs/>
          <w:lang w:val="de-DE"/>
        </w:rPr>
        <w:t xml:space="preserve">    1e-2,</w:t>
      </w:r>
    </w:p>
    <w:p w14:paraId="1AC546A0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de-DE"/>
        </w:rPr>
      </w:pPr>
      <w:r w:rsidRPr="006D2587">
        <w:rPr>
          <w:bCs/>
          <w:lang w:val="de-DE"/>
        </w:rPr>
        <w:t xml:space="preserve">    0,</w:t>
      </w:r>
    </w:p>
    <w:p w14:paraId="1D332F62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de-DE"/>
        </w:rPr>
      </w:pPr>
      <w:r w:rsidRPr="006D2587">
        <w:rPr>
          <w:bCs/>
          <w:lang w:val="de-DE"/>
        </w:rPr>
        <w:t xml:space="preserve">    </w:t>
      </w:r>
      <w:proofErr w:type="spellStart"/>
      <w:r w:rsidRPr="006D2587">
        <w:rPr>
          <w:bCs/>
          <w:lang w:val="de-DE"/>
        </w:rPr>
        <w:t>Math.PI</w:t>
      </w:r>
      <w:proofErr w:type="spellEnd"/>
      <w:r w:rsidRPr="006D2587">
        <w:rPr>
          <w:bCs/>
          <w:lang w:val="de-DE"/>
        </w:rPr>
        <w:t>,</w:t>
      </w:r>
    </w:p>
    <w:p w14:paraId="4FAD9279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de-DE"/>
        </w:rPr>
        <w:t xml:space="preserve">    </w:t>
      </w:r>
      <w:proofErr w:type="spellStart"/>
      <w:r w:rsidRPr="006D2587">
        <w:rPr>
          <w:bCs/>
          <w:lang w:val="en-US"/>
        </w:rPr>
        <w:t>Math.PI</w:t>
      </w:r>
      <w:proofErr w:type="spellEnd"/>
      <w:r w:rsidRPr="006D2587">
        <w:rPr>
          <w:bCs/>
          <w:lang w:val="en-US"/>
        </w:rPr>
        <w:t>,</w:t>
      </w:r>
    </w:p>
    <w:p w14:paraId="50D91DEC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],</w:t>
      </w:r>
    </w:p>
    <w:p w14:paraId="345DCB24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// [function f10(x: number) { return x - </w:t>
      </w:r>
      <w:proofErr w:type="spellStart"/>
      <w:r w:rsidRPr="006D2587">
        <w:rPr>
          <w:bCs/>
          <w:lang w:val="en-US"/>
        </w:rPr>
        <w:t>Math.trunc</w:t>
      </w:r>
      <w:proofErr w:type="spellEnd"/>
      <w:r w:rsidRPr="006D2587">
        <w:rPr>
          <w:bCs/>
          <w:lang w:val="en-US"/>
        </w:rPr>
        <w:t>(x); }, 1],</w:t>
      </w:r>
    </w:p>
    <w:p w14:paraId="0D46E6D8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>]).</w:t>
      </w:r>
      <w:proofErr w:type="spellStart"/>
      <w:r w:rsidRPr="006D2587">
        <w:rPr>
          <w:bCs/>
          <w:lang w:val="en-US"/>
        </w:rPr>
        <w:t>forEach</w:t>
      </w:r>
      <w:proofErr w:type="spellEnd"/>
      <w:r w:rsidRPr="006D2587">
        <w:rPr>
          <w:bCs/>
          <w:lang w:val="en-US"/>
        </w:rPr>
        <w:t>(([</w:t>
      </w:r>
      <w:proofErr w:type="spellStart"/>
      <w:r w:rsidRPr="006D2587">
        <w:rPr>
          <w:bCs/>
          <w:lang w:val="en-US"/>
        </w:rPr>
        <w:t>func</w:t>
      </w:r>
      <w:proofErr w:type="spellEnd"/>
      <w:r w:rsidRPr="006D2587">
        <w:rPr>
          <w:bCs/>
          <w:lang w:val="en-US"/>
        </w:rPr>
        <w:t xml:space="preserve">, </w:t>
      </w:r>
      <w:proofErr w:type="spellStart"/>
      <w:r w:rsidRPr="006D2587">
        <w:rPr>
          <w:bCs/>
          <w:lang w:val="en-US"/>
        </w:rPr>
        <w:t>orig</w:t>
      </w:r>
      <w:proofErr w:type="spellEnd"/>
      <w:r w:rsidRPr="006D2587">
        <w:rPr>
          <w:bCs/>
          <w:lang w:val="en-US"/>
        </w:rPr>
        <w:t>, eps, a, b, max]) =&gt; {</w:t>
      </w:r>
    </w:p>
    <w:p w14:paraId="741299DF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let correct = 1;</w:t>
      </w:r>
    </w:p>
    <w:p w14:paraId="08A60311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let all = 1;</w:t>
      </w:r>
    </w:p>
    <w:p w14:paraId="63D04AD0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let n = 2;</w:t>
      </w:r>
    </w:p>
    <w:p w14:paraId="48D2EAC6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for (; </w:t>
      </w:r>
      <w:proofErr w:type="spellStart"/>
      <w:r w:rsidRPr="006D2587">
        <w:rPr>
          <w:bCs/>
          <w:lang w:val="en-US"/>
        </w:rPr>
        <w:t>Math.abs</w:t>
      </w:r>
      <w:proofErr w:type="spellEnd"/>
      <w:r w:rsidRPr="006D2587">
        <w:rPr>
          <w:bCs/>
          <w:lang w:val="en-US"/>
        </w:rPr>
        <w:t xml:space="preserve">(correct / all - </w:t>
      </w:r>
      <w:proofErr w:type="spellStart"/>
      <w:r w:rsidRPr="006D2587">
        <w:rPr>
          <w:bCs/>
          <w:lang w:val="en-US"/>
        </w:rPr>
        <w:t>orig</w:t>
      </w:r>
      <w:proofErr w:type="spellEnd"/>
      <w:r w:rsidRPr="006D2587">
        <w:rPr>
          <w:bCs/>
          <w:lang w:val="en-US"/>
        </w:rPr>
        <w:t xml:space="preserve"> / (max * (b - a))) &gt; eps; n *= 2) {</w:t>
      </w:r>
    </w:p>
    <w:p w14:paraId="5E858645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  for (let </w:t>
      </w:r>
      <w:proofErr w:type="spellStart"/>
      <w:r w:rsidRPr="006D2587">
        <w:rPr>
          <w:bCs/>
          <w:lang w:val="en-US"/>
        </w:rPr>
        <w:t>i</w:t>
      </w:r>
      <w:proofErr w:type="spellEnd"/>
      <w:r w:rsidRPr="006D2587">
        <w:rPr>
          <w:bCs/>
          <w:lang w:val="en-US"/>
        </w:rPr>
        <w:t xml:space="preserve"> = 0; </w:t>
      </w:r>
      <w:proofErr w:type="spellStart"/>
      <w:r w:rsidRPr="006D2587">
        <w:rPr>
          <w:bCs/>
          <w:lang w:val="en-US"/>
        </w:rPr>
        <w:t>i</w:t>
      </w:r>
      <w:proofErr w:type="spellEnd"/>
      <w:r w:rsidRPr="006D2587">
        <w:rPr>
          <w:bCs/>
          <w:lang w:val="en-US"/>
        </w:rPr>
        <w:t xml:space="preserve"> &lt; n; </w:t>
      </w:r>
      <w:proofErr w:type="spellStart"/>
      <w:r w:rsidRPr="006D2587">
        <w:rPr>
          <w:bCs/>
          <w:lang w:val="en-US"/>
        </w:rPr>
        <w:t>i</w:t>
      </w:r>
      <w:proofErr w:type="spellEnd"/>
      <w:r w:rsidRPr="006D2587">
        <w:rPr>
          <w:bCs/>
          <w:lang w:val="en-US"/>
        </w:rPr>
        <w:t>++) {</w:t>
      </w:r>
    </w:p>
    <w:p w14:paraId="437CE4D3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    if (</w:t>
      </w:r>
      <w:proofErr w:type="spellStart"/>
      <w:r w:rsidRPr="006D2587">
        <w:rPr>
          <w:bCs/>
          <w:lang w:val="en-US"/>
        </w:rPr>
        <w:t>func</w:t>
      </w:r>
      <w:proofErr w:type="spellEnd"/>
      <w:r w:rsidRPr="006D2587">
        <w:rPr>
          <w:bCs/>
          <w:lang w:val="en-US"/>
        </w:rPr>
        <w:t xml:space="preserve">(a + (b - a) * </w:t>
      </w:r>
      <w:proofErr w:type="spellStart"/>
      <w:r w:rsidRPr="006D2587">
        <w:rPr>
          <w:bCs/>
          <w:lang w:val="en-US"/>
        </w:rPr>
        <w:t>Math.random</w:t>
      </w:r>
      <w:proofErr w:type="spellEnd"/>
      <w:r w:rsidRPr="006D2587">
        <w:rPr>
          <w:bCs/>
          <w:lang w:val="en-US"/>
        </w:rPr>
        <w:t xml:space="preserve">()) &gt; </w:t>
      </w:r>
      <w:proofErr w:type="spellStart"/>
      <w:r w:rsidRPr="006D2587">
        <w:rPr>
          <w:bCs/>
          <w:lang w:val="en-US"/>
        </w:rPr>
        <w:t>Math.random</w:t>
      </w:r>
      <w:proofErr w:type="spellEnd"/>
      <w:r w:rsidRPr="006D2587">
        <w:rPr>
          <w:bCs/>
          <w:lang w:val="en-US"/>
        </w:rPr>
        <w:t>() * max) {</w:t>
      </w:r>
    </w:p>
    <w:p w14:paraId="296351BD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      correct++;</w:t>
      </w:r>
    </w:p>
    <w:p w14:paraId="62438664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    }</w:t>
      </w:r>
    </w:p>
    <w:p w14:paraId="53879626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  }</w:t>
      </w:r>
    </w:p>
    <w:p w14:paraId="13981842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  all += n;</w:t>
      </w:r>
    </w:p>
    <w:p w14:paraId="4CE75765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}</w:t>
      </w:r>
    </w:p>
    <w:p w14:paraId="6210991A" w14:textId="77777777" w:rsidR="006D2587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 xml:space="preserve">  console.log(func.name, 'Monte Carlo:'.</w:t>
      </w:r>
      <w:proofErr w:type="spellStart"/>
      <w:r w:rsidRPr="006D2587">
        <w:rPr>
          <w:bCs/>
          <w:lang w:val="en-US"/>
        </w:rPr>
        <w:t>padStart</w:t>
      </w:r>
      <w:proofErr w:type="spellEnd"/>
      <w:r w:rsidRPr="006D2587">
        <w:rPr>
          <w:bCs/>
          <w:lang w:val="en-US"/>
        </w:rPr>
        <w:t>(17), n, all, correct / all * (max * (b - a)));</w:t>
      </w:r>
    </w:p>
    <w:p w14:paraId="27F59251" w14:textId="4DB0B6AF" w:rsidR="009918EE" w:rsidRPr="006D2587" w:rsidRDefault="006D2587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2587">
        <w:rPr>
          <w:bCs/>
          <w:lang w:val="en-US"/>
        </w:rPr>
        <w:t>});</w:t>
      </w:r>
    </w:p>
    <w:p w14:paraId="5E59C09D" w14:textId="0508C109" w:rsidR="006D7DAE" w:rsidRDefault="009918EE" w:rsidP="006D2587">
      <w:pPr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EC7F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— М</w:t>
      </w:r>
      <w:r w:rsidR="00B97CB0">
        <w:rPr>
          <w:rFonts w:ascii="Times New Roman" w:eastAsia="Times New Roman" w:hAnsi="Times New Roman" w:cs="Times New Roman"/>
          <w:sz w:val="28"/>
          <w:szCs w:val="28"/>
          <w:lang w:val="ru-RU"/>
        </w:rPr>
        <w:t>етод создания сплайн-интерполяции</w:t>
      </w:r>
    </w:p>
    <w:p w14:paraId="567FADEF" w14:textId="77777777" w:rsidR="003E304A" w:rsidRPr="000B344D" w:rsidRDefault="003E304A" w:rsidP="003E304A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7B409A5D" w14:textId="4A3333C3" w:rsidR="003E304A" w:rsidRPr="00BD57C4" w:rsidRDefault="00833EB8" w:rsidP="00833EB8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лабораторной работы был</w:t>
      </w:r>
      <w:r w:rsidR="006D2587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736BD">
        <w:rPr>
          <w:rFonts w:ascii="Times New Roman" w:eastAsia="Times New Roman" w:hAnsi="Times New Roman" w:cs="Times New Roman"/>
          <w:sz w:val="28"/>
          <w:szCs w:val="28"/>
          <w:lang w:val="ru-RU"/>
        </w:rPr>
        <w:t>изучен</w:t>
      </w:r>
      <w:r w:rsidR="006D2587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00E736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D57C4">
        <w:rPr>
          <w:rFonts w:ascii="Times New Roman" w:eastAsia="Times New Roman" w:hAnsi="Times New Roman" w:cs="Times New Roman"/>
          <w:sz w:val="28"/>
          <w:szCs w:val="28"/>
          <w:lang w:val="ru-RU"/>
        </w:rPr>
        <w:t>способ</w:t>
      </w:r>
      <w:r w:rsidR="006D2587">
        <w:rPr>
          <w:rFonts w:ascii="Times New Roman" w:eastAsia="Times New Roman" w:hAnsi="Times New Roman" w:cs="Times New Roman"/>
          <w:sz w:val="28"/>
          <w:szCs w:val="28"/>
          <w:lang w:val="ru-RU"/>
        </w:rPr>
        <w:t>ы вычисления определённого интеграла</w:t>
      </w:r>
      <w:r w:rsidR="00BD57C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6D25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Если для функции из индивидуального варианта погрешность отсутствует, то для экспоненты методы дают разную точность: </w:t>
      </w:r>
      <w:r w:rsidR="006D258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так </w:t>
      </w:r>
      <w:r w:rsidR="00F11A64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="006D25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</w:t>
      </w:r>
      <w:r w:rsidR="00F11A64">
        <w:rPr>
          <w:rFonts w:ascii="Times New Roman" w:eastAsia="Times New Roman" w:hAnsi="Times New Roman" w:cs="Times New Roman"/>
          <w:sz w:val="28"/>
          <w:szCs w:val="28"/>
          <w:lang w:val="ru-RU"/>
        </w:rPr>
        <w:t>ов</w:t>
      </w:r>
      <w:r w:rsidR="006D25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прямоугольников и трапеций погрешность почти идентичная, </w:t>
      </w:r>
      <w:r w:rsidR="00F11A64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6D25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11A64">
        <w:rPr>
          <w:rFonts w:ascii="Times New Roman" w:eastAsia="Times New Roman" w:hAnsi="Times New Roman" w:cs="Times New Roman"/>
          <w:sz w:val="28"/>
          <w:szCs w:val="28"/>
          <w:lang w:val="ru-RU"/>
        </w:rPr>
        <w:t>у формулы Симпсона сходимость намного выше и, как следствие, меньше погрешность</w:t>
      </w:r>
      <w:r w:rsidR="00BD57C4" w:rsidRPr="00BD57C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F11A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 же Монте-Карло – очень нестабильный из-за своей природы: случайно брать точки на плоскости нам остается уповать на вероятность. Этот метод можно качественно улучшить если брать точки по некой сетке (матрице) и при недостаточной точности – увеличивать плотность точек.</w:t>
      </w:r>
    </w:p>
    <w:sectPr w:rsidR="003E304A" w:rsidRPr="00BD57C4" w:rsidSect="00066DD4"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13654" w14:textId="77777777" w:rsidR="001C7084" w:rsidRDefault="001C7084" w:rsidP="00066DD4">
      <w:pPr>
        <w:spacing w:line="240" w:lineRule="auto"/>
      </w:pPr>
      <w:r>
        <w:separator/>
      </w:r>
    </w:p>
  </w:endnote>
  <w:endnote w:type="continuationSeparator" w:id="0">
    <w:p w14:paraId="23E4FFD0" w14:textId="77777777" w:rsidR="001C7084" w:rsidRDefault="001C7084" w:rsidP="00066D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2764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0048A55" w14:textId="77777777" w:rsidR="00066DD4" w:rsidRPr="0023375C" w:rsidRDefault="00066DD4">
        <w:pPr>
          <w:pStyle w:val="ad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375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375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375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506B5" w:rsidRPr="0023375C">
          <w:rPr>
            <w:rFonts w:ascii="Times New Roman" w:hAnsi="Times New Roman" w:cs="Times New Roman"/>
            <w:noProof/>
            <w:sz w:val="24"/>
            <w:szCs w:val="24"/>
            <w:lang w:val="ru-RU"/>
          </w:rPr>
          <w:t>2</w:t>
        </w:r>
        <w:r w:rsidRPr="0023375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93B82D8" w14:textId="77777777" w:rsidR="00066DD4" w:rsidRDefault="00066DD4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D9593" w14:textId="04FFA1DE" w:rsidR="0023375C" w:rsidRPr="0023375C" w:rsidRDefault="0023375C" w:rsidP="0023375C">
    <w:pPr>
      <w:pStyle w:val="ad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23375C">
      <w:rPr>
        <w:rFonts w:ascii="Times New Roman" w:hAnsi="Times New Roman" w:cs="Times New Roman"/>
        <w:sz w:val="24"/>
        <w:szCs w:val="24"/>
        <w:lang w:val="ru-RU"/>
      </w:rPr>
      <w:t>Москва,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06B4F" w14:textId="77777777" w:rsidR="001C7084" w:rsidRDefault="001C7084" w:rsidP="00066DD4">
      <w:pPr>
        <w:spacing w:line="240" w:lineRule="auto"/>
      </w:pPr>
      <w:r>
        <w:separator/>
      </w:r>
    </w:p>
  </w:footnote>
  <w:footnote w:type="continuationSeparator" w:id="0">
    <w:p w14:paraId="22EE9C22" w14:textId="77777777" w:rsidR="001C7084" w:rsidRDefault="001C7084" w:rsidP="00066D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125D6"/>
    <w:multiLevelType w:val="hybridMultilevel"/>
    <w:tmpl w:val="65C010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C687A5B"/>
    <w:multiLevelType w:val="multilevel"/>
    <w:tmpl w:val="A6B03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880DDA"/>
    <w:multiLevelType w:val="hybridMultilevel"/>
    <w:tmpl w:val="8E26CC7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40E4009"/>
    <w:multiLevelType w:val="hybridMultilevel"/>
    <w:tmpl w:val="BDE6BB2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482CC1"/>
    <w:multiLevelType w:val="hybridMultilevel"/>
    <w:tmpl w:val="378A07E0"/>
    <w:lvl w:ilvl="0" w:tplc="D9EAA8E8">
      <w:start w:val="1"/>
      <w:numFmt w:val="decimal"/>
      <w:lvlText w:val="%1."/>
      <w:lvlJc w:val="left"/>
      <w:pPr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F252C7"/>
    <w:multiLevelType w:val="hybridMultilevel"/>
    <w:tmpl w:val="D0107FEC"/>
    <w:lvl w:ilvl="0" w:tplc="2C38B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E0514CB"/>
    <w:multiLevelType w:val="hybridMultilevel"/>
    <w:tmpl w:val="B2E0A9F8"/>
    <w:lvl w:ilvl="0" w:tplc="20F4B0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F17319F"/>
    <w:multiLevelType w:val="hybridMultilevel"/>
    <w:tmpl w:val="D9D6A4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BA705D2"/>
    <w:multiLevelType w:val="hybridMultilevel"/>
    <w:tmpl w:val="F06871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1072552">
    <w:abstractNumId w:val="1"/>
  </w:num>
  <w:num w:numId="2" w16cid:durableId="403841382">
    <w:abstractNumId w:val="8"/>
  </w:num>
  <w:num w:numId="3" w16cid:durableId="1029139696">
    <w:abstractNumId w:val="7"/>
  </w:num>
  <w:num w:numId="4" w16cid:durableId="1488520036">
    <w:abstractNumId w:val="4"/>
  </w:num>
  <w:num w:numId="5" w16cid:durableId="66149057">
    <w:abstractNumId w:val="6"/>
  </w:num>
  <w:num w:numId="6" w16cid:durableId="430931856">
    <w:abstractNumId w:val="5"/>
  </w:num>
  <w:num w:numId="7" w16cid:durableId="736437916">
    <w:abstractNumId w:val="2"/>
  </w:num>
  <w:num w:numId="8" w16cid:durableId="843209372">
    <w:abstractNumId w:val="3"/>
  </w:num>
  <w:num w:numId="9" w16cid:durableId="357656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84"/>
    <w:rsid w:val="00013177"/>
    <w:rsid w:val="00052348"/>
    <w:rsid w:val="00066DD4"/>
    <w:rsid w:val="000B344D"/>
    <w:rsid w:val="00125D87"/>
    <w:rsid w:val="00163508"/>
    <w:rsid w:val="001C7084"/>
    <w:rsid w:val="001D3C70"/>
    <w:rsid w:val="00222C03"/>
    <w:rsid w:val="002244FC"/>
    <w:rsid w:val="0023375C"/>
    <w:rsid w:val="00264795"/>
    <w:rsid w:val="00267776"/>
    <w:rsid w:val="002822C7"/>
    <w:rsid w:val="002858E0"/>
    <w:rsid w:val="002B172D"/>
    <w:rsid w:val="002B7797"/>
    <w:rsid w:val="00354CB7"/>
    <w:rsid w:val="003A589F"/>
    <w:rsid w:val="003A6830"/>
    <w:rsid w:val="003B218A"/>
    <w:rsid w:val="003E304A"/>
    <w:rsid w:val="003F27BB"/>
    <w:rsid w:val="003F483C"/>
    <w:rsid w:val="004F346B"/>
    <w:rsid w:val="005626DD"/>
    <w:rsid w:val="00596320"/>
    <w:rsid w:val="00602630"/>
    <w:rsid w:val="00603E87"/>
    <w:rsid w:val="006449C2"/>
    <w:rsid w:val="006820A1"/>
    <w:rsid w:val="006B39ED"/>
    <w:rsid w:val="006D2587"/>
    <w:rsid w:val="006D7DAE"/>
    <w:rsid w:val="00764A18"/>
    <w:rsid w:val="00784240"/>
    <w:rsid w:val="007B493D"/>
    <w:rsid w:val="007E0C71"/>
    <w:rsid w:val="00804977"/>
    <w:rsid w:val="00833EB8"/>
    <w:rsid w:val="0083678D"/>
    <w:rsid w:val="0084103E"/>
    <w:rsid w:val="008C5DEF"/>
    <w:rsid w:val="008D3600"/>
    <w:rsid w:val="009057D2"/>
    <w:rsid w:val="00907EE4"/>
    <w:rsid w:val="009918EE"/>
    <w:rsid w:val="009A7EAA"/>
    <w:rsid w:val="009F4760"/>
    <w:rsid w:val="00A046E8"/>
    <w:rsid w:val="00A82DAD"/>
    <w:rsid w:val="00A91FEC"/>
    <w:rsid w:val="00AF49F9"/>
    <w:rsid w:val="00B06F6C"/>
    <w:rsid w:val="00B11B0C"/>
    <w:rsid w:val="00B9346E"/>
    <w:rsid w:val="00B97CB0"/>
    <w:rsid w:val="00BA20D0"/>
    <w:rsid w:val="00BC7791"/>
    <w:rsid w:val="00BD57C4"/>
    <w:rsid w:val="00C05513"/>
    <w:rsid w:val="00C37955"/>
    <w:rsid w:val="00C428BF"/>
    <w:rsid w:val="00C76AFA"/>
    <w:rsid w:val="00CB40C7"/>
    <w:rsid w:val="00CC3D45"/>
    <w:rsid w:val="00CF4BAC"/>
    <w:rsid w:val="00D1070D"/>
    <w:rsid w:val="00D506B5"/>
    <w:rsid w:val="00D84151"/>
    <w:rsid w:val="00DA4960"/>
    <w:rsid w:val="00DB2FC7"/>
    <w:rsid w:val="00DC4DA3"/>
    <w:rsid w:val="00DC7379"/>
    <w:rsid w:val="00DE1D68"/>
    <w:rsid w:val="00E25DB3"/>
    <w:rsid w:val="00E30365"/>
    <w:rsid w:val="00E6392C"/>
    <w:rsid w:val="00E736BD"/>
    <w:rsid w:val="00E74C77"/>
    <w:rsid w:val="00EA5D4F"/>
    <w:rsid w:val="00F11A64"/>
    <w:rsid w:val="00F20BC4"/>
    <w:rsid w:val="00F62C42"/>
    <w:rsid w:val="00FA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DC862"/>
  <w15:docId w15:val="{AD7F0F5C-D024-4D24-A4C3-E3B63E20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B21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1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59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96320"/>
    <w:rPr>
      <w:rFonts w:ascii="Courier New" w:eastAsia="Times New Roman" w:hAnsi="Courier New" w:cs="Courier New"/>
      <w:sz w:val="20"/>
      <w:szCs w:val="20"/>
      <w:lang w:val="ru-RU"/>
    </w:rPr>
  </w:style>
  <w:style w:type="paragraph" w:styleId="aa">
    <w:name w:val="List Paragraph"/>
    <w:basedOn w:val="a"/>
    <w:uiPriority w:val="34"/>
    <w:qFormat/>
    <w:rsid w:val="00163508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66DD4"/>
  </w:style>
  <w:style w:type="paragraph" w:styleId="ad">
    <w:name w:val="footer"/>
    <w:basedOn w:val="a"/>
    <w:link w:val="ae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66DD4"/>
  </w:style>
  <w:style w:type="character" w:styleId="af">
    <w:name w:val="Placeholder Text"/>
    <w:basedOn w:val="a0"/>
    <w:uiPriority w:val="99"/>
    <w:semiHidden/>
    <w:rsid w:val="0083678D"/>
    <w:rPr>
      <w:color w:val="808080"/>
    </w:rPr>
  </w:style>
  <w:style w:type="table" w:styleId="af0">
    <w:name w:val="Table Grid"/>
    <w:basedOn w:val="a1"/>
    <w:uiPriority w:val="59"/>
    <w:rsid w:val="007842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784240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784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kd\Downloads\compilers-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compilers-lab-template.dotx</Template>
  <TotalTime>327</TotalTime>
  <Pages>8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HomePC</Company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 Жук</dc:creator>
  <cp:lastModifiedBy>Дмитрий Жук</cp:lastModifiedBy>
  <cp:revision>19</cp:revision>
  <cp:lastPrinted>2019-11-02T17:16:00Z</cp:lastPrinted>
  <dcterms:created xsi:type="dcterms:W3CDTF">2022-02-15T08:11:00Z</dcterms:created>
  <dcterms:modified xsi:type="dcterms:W3CDTF">2022-04-09T20:08:00Z</dcterms:modified>
</cp:coreProperties>
</file>