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615E7013" w:rsidR="002858E0" w:rsidRPr="00F22549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F22549" w:rsidRPr="00F2254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7</w:t>
      </w:r>
    </w:p>
    <w:p w14:paraId="3870CEDB" w14:textId="6173900A" w:rsidR="00264795" w:rsidRDefault="00BA20D0" w:rsidP="00F62C42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F22549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 системы нелинейных уравнений методом Ньютона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952B15" w14:textId="24C1C35F" w:rsidR="00D506B5" w:rsidRPr="00D506B5" w:rsidRDefault="00D506B5" w:rsidP="0026479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BA20D0" w:rsidRPr="00BA20D0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 методы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8A2AB6F" w14:textId="7F8602C9" w:rsidR="002858E0" w:rsidRPr="00264795" w:rsidRDefault="00264795" w:rsidP="00264795">
      <w:pPr>
        <w:spacing w:after="6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64795">
        <w:rPr>
          <w:rFonts w:ascii="Times New Roman" w:eastAsia="Times New Roman" w:hAnsi="Times New Roman" w:cs="Times New Roman"/>
          <w:sz w:val="28"/>
          <w:szCs w:val="28"/>
          <w:lang w:val="ru-RU"/>
        </w:rPr>
        <w:t>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риант 10</w:t>
      </w:r>
    </w:p>
    <w:p w14:paraId="41F8405D" w14:textId="77777777" w:rsidR="00F62C42" w:rsidRDefault="00F62C42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77CE5" w14:textId="27A36220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6F3632D0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ИУ9-6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264795">
      <w:pPr>
        <w:spacing w:after="1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6E8962E2" w14:textId="77777777" w:rsidR="00F62C42" w:rsidRDefault="00F62C42" w:rsidP="00F62C42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F400EB" w14:textId="106785EC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62C42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52623493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2B17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изучение</w:t>
      </w:r>
      <w:r w:rsidR="00B06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5DB3"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</w:t>
      </w:r>
      <w:r w:rsidR="00F22549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E25D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25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решения системы нелинейных уравнений </w:t>
      </w:r>
      <w:r w:rsidR="003E15AE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методом Ньютона</w:t>
      </w:r>
      <w:r w:rsidR="00F20B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E8BC00" w14:textId="43ED9AF5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50F9AACF" w14:textId="31DD135B" w:rsidR="003F483C" w:rsidRDefault="003E15AE" w:rsidP="003F483C">
      <w:pPr>
        <w:pStyle w:val="aa"/>
        <w:numPr>
          <w:ilvl w:val="0"/>
          <w:numId w:val="9"/>
        </w:numPr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Решить систему нелинейных уравнений графически и принять полученное решение за начальное приближение</w:t>
      </w:r>
      <w:r w:rsidR="003F483C" w:rsidRPr="003F48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5D3DCAF" w14:textId="1A7E7F70" w:rsidR="008D3600" w:rsidRPr="003F483C" w:rsidRDefault="003E15AE" w:rsidP="003F483C">
      <w:pPr>
        <w:pStyle w:val="aa"/>
        <w:numPr>
          <w:ilvl w:val="0"/>
          <w:numId w:val="9"/>
        </w:numPr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систему методом </w:t>
      </w:r>
      <w:r w:rsidR="006149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Ньютона с точностью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ε=0.01</m:t>
        </m:r>
      </m:oMath>
      <w:r w:rsidR="00EA5D4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4F754F" w14:textId="09312C8C" w:rsidR="003A683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</w:t>
      </w:r>
    </w:p>
    <w:p w14:paraId="0F06B3D1" w14:textId="2D12954F" w:rsidR="00A91FEC" w:rsidRPr="00DC7379" w:rsidRDefault="0061495D" w:rsidP="00DC7379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x+2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-y=1.5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x+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y-2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=0.5</m:t>
                  </m:r>
                </m:e>
              </m:eqArr>
            </m:e>
          </m:d>
        </m:oMath>
      </m:oMathPara>
    </w:p>
    <w:p w14:paraId="3D0F5FB3" w14:textId="0EC3F7D1" w:rsidR="003A6830" w:rsidRPr="0078424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5CDDA27C" w14:textId="5DD986E7" w:rsidR="00C76AFA" w:rsidRDefault="0061495D" w:rsidP="00DC7379">
      <w:pPr>
        <w:pStyle w:val="aa"/>
        <w:numPr>
          <w:ilvl w:val="0"/>
          <w:numId w:val="6"/>
        </w:numPr>
        <w:spacing w:after="24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Воспользуемся сайтом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GeoGebra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построим оба графика</w:t>
      </w:r>
      <w:r w:rsidR="0074003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найдем их пересечение</w:t>
      </w:r>
      <w:r w:rsidR="007400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начальное приближение для метода Ньютона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F346B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(рисунки 1):</w:t>
      </w:r>
    </w:p>
    <w:p w14:paraId="5599BB02" w14:textId="0D00A554" w:rsidR="004F346B" w:rsidRDefault="004F346B" w:rsidP="004F346B">
      <w:pPr>
        <w:pStyle w:val="aa"/>
        <w:spacing w:after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E417EB" w14:textId="5B60AB21" w:rsidR="00C76AFA" w:rsidRDefault="0074003D" w:rsidP="00C05513">
      <w:pPr>
        <w:pStyle w:val="aa"/>
        <w:spacing w:after="24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003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691FADD" wp14:editId="44D48648">
            <wp:extent cx="4362450" cy="4211442"/>
            <wp:effectExtent l="19050" t="19050" r="19050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511" cy="4213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F346B" w:rsidRPr="00C76AF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11C9977E" w14:textId="547FBC4F" w:rsidR="00DA4960" w:rsidRPr="0074003D" w:rsidRDefault="00DA4960" w:rsidP="00DA4960">
      <w:pPr>
        <w:spacing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4F34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400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полученные графика, точка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</m:t>
        </m:r>
      </m:oMath>
      <w:r w:rsidR="0074003D" w:rsidRPr="007400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400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фактическое точка пересечения, точка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B</m:t>
        </m:r>
      </m:oMath>
      <w:r w:rsidR="0074003D" w:rsidRPr="007400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4003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74003D" w:rsidRPr="007400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4003D">
        <w:rPr>
          <w:rFonts w:ascii="Times New Roman" w:eastAsia="Times New Roman" w:hAnsi="Times New Roman" w:cs="Times New Roman"/>
          <w:sz w:val="28"/>
          <w:szCs w:val="28"/>
          <w:lang w:val="ru-RU"/>
        </w:rPr>
        <w:t>начальное приблежение.</w:t>
      </w:r>
    </w:p>
    <w:p w14:paraId="650DA219" w14:textId="226D4BDD" w:rsidR="002B7797" w:rsidRPr="00FA14B7" w:rsidRDefault="002B7797" w:rsidP="00FA14B7">
      <w:pPr>
        <w:pStyle w:val="aa"/>
        <w:numPr>
          <w:ilvl w:val="0"/>
          <w:numId w:val="6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96524187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Используя</w:t>
      </w:r>
      <w:bookmarkEnd w:id="0"/>
      <w:r w:rsidR="00FA14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A14B7">
        <w:rPr>
          <w:rFonts w:ascii="Times New Roman" w:eastAsia="Times New Roman" w:hAnsi="Times New Roman" w:cs="Times New Roman"/>
          <w:sz w:val="28"/>
          <w:szCs w:val="28"/>
          <w:lang w:val="en-US"/>
        </w:rPr>
        <w:t>TypeScript</w:t>
      </w:r>
      <w:r w:rsidR="009918EE" w:rsidRPr="009918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9918EE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1</w:t>
      </w:r>
      <w:r w:rsidR="009918EE" w:rsidRPr="009918E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A14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A046E8">
        <w:rPr>
          <w:rFonts w:ascii="Times New Roman" w:eastAsia="Times New Roman" w:hAnsi="Times New Roman" w:cs="Times New Roman"/>
          <w:sz w:val="28"/>
          <w:szCs w:val="28"/>
          <w:lang w:val="ru-RU"/>
        </w:rPr>
        <w:t>найдем</w:t>
      </w:r>
      <w:r w:rsidR="00FA14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D7967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необходимое значение методом Ньютона и произведем проверку, сделав обратную подстановку</w:t>
      </w:r>
      <w:r w:rsidR="00FA14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</w:t>
      </w:r>
      <w:r w:rsidR="003D796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FA14B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A046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16BD450" w14:textId="7229A0A0" w:rsidR="00E30365" w:rsidRDefault="0074003D" w:rsidP="00E303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003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204075F" wp14:editId="67A3F3AC">
            <wp:extent cx="4371975" cy="715592"/>
            <wp:effectExtent l="19050" t="19050" r="9525" b="2794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3023" cy="725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A6875" w14:textId="56042DE8" w:rsidR="009918EE" w:rsidRDefault="00E30365" w:rsidP="009918EE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3D796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3D7967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получившееся значение и ошибка</w:t>
      </w:r>
    </w:p>
    <w:p w14:paraId="6B3E8A1B" w14:textId="77777777" w:rsidR="003D7967" w:rsidRPr="003D7967" w:rsidRDefault="003D7967" w:rsidP="009918EE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6932EC" w14:textId="77777777" w:rsidR="0074003D" w:rsidRPr="003D7967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lastRenderedPageBreak/>
        <w:t>import</w:t>
      </w:r>
      <w:r w:rsidRPr="003D7967">
        <w:rPr>
          <w:bCs/>
          <w:lang w:val="en-US"/>
        </w:rPr>
        <w:t xml:space="preserve"> { </w:t>
      </w:r>
      <w:r w:rsidRPr="0074003D">
        <w:rPr>
          <w:bCs/>
          <w:lang w:val="en-US"/>
        </w:rPr>
        <w:t>solveGaus</w:t>
      </w:r>
      <w:r w:rsidRPr="003D7967">
        <w:rPr>
          <w:bCs/>
          <w:lang w:val="en-US"/>
        </w:rPr>
        <w:t xml:space="preserve"> } </w:t>
      </w:r>
      <w:r w:rsidRPr="0074003D">
        <w:rPr>
          <w:bCs/>
          <w:lang w:val="en-US"/>
        </w:rPr>
        <w:t>from</w:t>
      </w:r>
      <w:r w:rsidRPr="003D7967">
        <w:rPr>
          <w:bCs/>
          <w:lang w:val="en-US"/>
        </w:rPr>
        <w:t xml:space="preserve"> '../</w:t>
      </w:r>
      <w:r w:rsidRPr="0074003D">
        <w:rPr>
          <w:bCs/>
          <w:lang w:val="en-US"/>
        </w:rPr>
        <w:t>lab</w:t>
      </w:r>
      <w:r w:rsidRPr="003D7967">
        <w:rPr>
          <w:bCs/>
          <w:lang w:val="en-US"/>
        </w:rPr>
        <w:t>1';</w:t>
      </w:r>
    </w:p>
    <w:p w14:paraId="37ADC2CC" w14:textId="77777777" w:rsidR="0074003D" w:rsidRPr="003D7967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2016CBBA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>type F21 = (x: number, y: number) =&gt; [number, number];</w:t>
      </w:r>
    </w:p>
    <w:p w14:paraId="25925A37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>type F22 = (x: number, y: number) =&gt; [[number, number], [number, number]];</w:t>
      </w:r>
    </w:p>
    <w:p w14:paraId="7A9BB9EE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4338EA61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>const def: {F: F21, dF: F22} = {</w:t>
      </w:r>
    </w:p>
    <w:p w14:paraId="79845C15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ab/>
        <w:t>F: (x, y) =&gt; [</w:t>
      </w:r>
    </w:p>
    <w:p w14:paraId="65CD9174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ab/>
      </w:r>
      <w:r w:rsidRPr="0074003D">
        <w:rPr>
          <w:bCs/>
          <w:lang w:val="en-US"/>
        </w:rPr>
        <w:tab/>
        <w:t>Math.sin(x + 2) - y - 1.5,</w:t>
      </w:r>
    </w:p>
    <w:p w14:paraId="1A520ADA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ab/>
      </w:r>
      <w:r w:rsidRPr="0074003D">
        <w:rPr>
          <w:bCs/>
          <w:lang w:val="en-US"/>
        </w:rPr>
        <w:tab/>
        <w:t>x + Math.cos(y - 2) - 0.5,</w:t>
      </w:r>
    </w:p>
    <w:p w14:paraId="5876FC66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ab/>
        <w:t>],</w:t>
      </w:r>
    </w:p>
    <w:p w14:paraId="67BDBF87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ab/>
        <w:t>dF: (x, y) =&gt; [</w:t>
      </w:r>
    </w:p>
    <w:p w14:paraId="75697C26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ab/>
      </w:r>
      <w:r w:rsidRPr="0074003D">
        <w:rPr>
          <w:bCs/>
          <w:lang w:val="en-US"/>
        </w:rPr>
        <w:tab/>
        <w:t>[Math.cos(x + 2), -1],</w:t>
      </w:r>
    </w:p>
    <w:p w14:paraId="6ACCC366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ab/>
      </w:r>
      <w:r w:rsidRPr="0074003D">
        <w:rPr>
          <w:bCs/>
          <w:lang w:val="en-US"/>
        </w:rPr>
        <w:tab/>
        <w:t>[1, -Math.sin(y - 2)],</w:t>
      </w:r>
    </w:p>
    <w:p w14:paraId="4C711B29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ab/>
        <w:t>],</w:t>
      </w:r>
    </w:p>
    <w:p w14:paraId="2A2BDE85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>};</w:t>
      </w:r>
    </w:p>
    <w:p w14:paraId="700459FF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71FD88FD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>const solveNuoton = (</w:t>
      </w:r>
    </w:p>
    <w:p w14:paraId="267D4DC5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ab/>
        <w:t>xs: number, ys: number, { F, dF }: { F: F21, dF: F22 } = def,</w:t>
      </w:r>
    </w:p>
    <w:p w14:paraId="301D3BC9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>): [number, number] =&gt; {</w:t>
      </w:r>
    </w:p>
    <w:p w14:paraId="6C8B50DA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ab/>
        <w:t>let xn = 0;</w:t>
      </w:r>
    </w:p>
    <w:p w14:paraId="37A9BC4C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ab/>
        <w:t>let yn = 0;</w:t>
      </w:r>
    </w:p>
    <w:p w14:paraId="05A98841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53DCD484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ab/>
        <w:t>do {</w:t>
      </w:r>
    </w:p>
    <w:p w14:paraId="59D1C0EA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ab/>
      </w:r>
      <w:r w:rsidRPr="0074003D">
        <w:rPr>
          <w:bCs/>
          <w:lang w:val="en-US"/>
        </w:rPr>
        <w:tab/>
        <w:t>xn = xs;</w:t>
      </w:r>
    </w:p>
    <w:p w14:paraId="5EE2BF9A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ab/>
      </w:r>
      <w:r w:rsidRPr="0074003D">
        <w:rPr>
          <w:bCs/>
          <w:lang w:val="en-US"/>
        </w:rPr>
        <w:tab/>
        <w:t>yn = ys;</w:t>
      </w:r>
    </w:p>
    <w:p w14:paraId="3BDD54AE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ab/>
      </w:r>
      <w:r w:rsidRPr="0074003D">
        <w:rPr>
          <w:bCs/>
          <w:lang w:val="en-US"/>
        </w:rPr>
        <w:tab/>
        <w:t>const [xy, yy] = solveGaus({ m: dF(xs, ys), d: F(xs, ys).map((e) =&gt; -e), n: 2 });</w:t>
      </w:r>
    </w:p>
    <w:p w14:paraId="350679F8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ab/>
      </w:r>
      <w:r w:rsidRPr="0074003D">
        <w:rPr>
          <w:bCs/>
          <w:lang w:val="en-US"/>
        </w:rPr>
        <w:tab/>
        <w:t>xs += xy;</w:t>
      </w:r>
    </w:p>
    <w:p w14:paraId="5481E201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ab/>
      </w:r>
      <w:r w:rsidRPr="0074003D">
        <w:rPr>
          <w:bCs/>
          <w:lang w:val="en-US"/>
        </w:rPr>
        <w:tab/>
        <w:t>ys += yy;</w:t>
      </w:r>
    </w:p>
    <w:p w14:paraId="15C82213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ab/>
        <w:t>} while (Math.max(Math.abs(xn - xs), Math.abs(yn - ys)) &gt; 0.01);</w:t>
      </w:r>
    </w:p>
    <w:p w14:paraId="39CFE0FC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76F6F238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ab/>
        <w:t>return [xs, ys];</w:t>
      </w:r>
    </w:p>
    <w:p w14:paraId="7AB743E7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>};</w:t>
      </w:r>
    </w:p>
    <w:p w14:paraId="63B4F4F8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3026B845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>const res = solveNuoton(1.3, -1.7);</w:t>
      </w:r>
    </w:p>
    <w:p w14:paraId="5877F14D" w14:textId="77777777" w:rsidR="0074003D" w:rsidRPr="0074003D" w:rsidRDefault="0074003D" w:rsidP="0074003D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>console.log(res);</w:t>
      </w:r>
    </w:p>
    <w:p w14:paraId="27F59251" w14:textId="4DC8FFEA" w:rsidR="009918EE" w:rsidRPr="0074003D" w:rsidRDefault="0074003D" w:rsidP="006D258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74003D">
        <w:rPr>
          <w:bCs/>
          <w:lang w:val="en-US"/>
        </w:rPr>
        <w:t>console.log(def.F(...res));</w:t>
      </w:r>
    </w:p>
    <w:p w14:paraId="5E59C09D" w14:textId="0508C109" w:rsidR="006D7DAE" w:rsidRDefault="009918EE" w:rsidP="006D2587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EC7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— М</w:t>
      </w:r>
      <w:r w:rsidR="00B97CB0">
        <w:rPr>
          <w:rFonts w:ascii="Times New Roman" w:eastAsia="Times New Roman" w:hAnsi="Times New Roman" w:cs="Times New Roman"/>
          <w:sz w:val="28"/>
          <w:szCs w:val="28"/>
          <w:lang w:val="ru-RU"/>
        </w:rPr>
        <w:t>етод создания сплайн-интерполяции</w:t>
      </w:r>
    </w:p>
    <w:p w14:paraId="567FADEF" w14:textId="77777777" w:rsidR="003E304A" w:rsidRPr="000B344D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B409A5D" w14:textId="1EEFB222" w:rsidR="003E304A" w:rsidRPr="00BD57C4" w:rsidRDefault="00833EB8" w:rsidP="003D796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 </w:t>
      </w:r>
      <w:r w:rsidR="00E73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 </w:t>
      </w:r>
      <w:r w:rsidR="00BD57C4"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</w:t>
      </w:r>
      <w:r w:rsidR="006D25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</w:t>
      </w:r>
      <w:r w:rsidR="003D7967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решения системы нелинейных уравнений методом Ньютона.</w:t>
      </w:r>
      <w:r w:rsidR="006D25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D7967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хоть и требует начального приближен</w:t>
      </w:r>
      <w:r w:rsidR="00005FE2">
        <w:rPr>
          <w:rFonts w:ascii="Times New Roman" w:eastAsia="Times New Roman" w:hAnsi="Times New Roman" w:cs="Times New Roman"/>
          <w:sz w:val="28"/>
          <w:szCs w:val="28"/>
          <w:lang w:val="ru-RU"/>
        </w:rPr>
        <w:t>ия, а также такие ограничения на систему как непрерывное дифференцирование по всем переменным, однако сходится за очень малое количество итераций и очень быстро сходится</w:t>
      </w:r>
      <w:r w:rsidR="003D79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sectPr w:rsidR="003E304A" w:rsidRPr="00BD57C4" w:rsidSect="00066DD4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04FFA1DE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25D6"/>
    <w:multiLevelType w:val="hybridMultilevel"/>
    <w:tmpl w:val="65C010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F252C7"/>
    <w:multiLevelType w:val="hybridMultilevel"/>
    <w:tmpl w:val="D0107FEC"/>
    <w:lvl w:ilvl="0" w:tplc="2C38B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1072552">
    <w:abstractNumId w:val="1"/>
  </w:num>
  <w:num w:numId="2" w16cid:durableId="403841382">
    <w:abstractNumId w:val="8"/>
  </w:num>
  <w:num w:numId="3" w16cid:durableId="1029139696">
    <w:abstractNumId w:val="7"/>
  </w:num>
  <w:num w:numId="4" w16cid:durableId="1488520036">
    <w:abstractNumId w:val="4"/>
  </w:num>
  <w:num w:numId="5" w16cid:durableId="66149057">
    <w:abstractNumId w:val="6"/>
  </w:num>
  <w:num w:numId="6" w16cid:durableId="430931856">
    <w:abstractNumId w:val="5"/>
  </w:num>
  <w:num w:numId="7" w16cid:durableId="736437916">
    <w:abstractNumId w:val="2"/>
  </w:num>
  <w:num w:numId="8" w16cid:durableId="843209372">
    <w:abstractNumId w:val="3"/>
  </w:num>
  <w:num w:numId="9" w16cid:durableId="35765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05FE2"/>
    <w:rsid w:val="00013177"/>
    <w:rsid w:val="00052348"/>
    <w:rsid w:val="00066DD4"/>
    <w:rsid w:val="000B344D"/>
    <w:rsid w:val="00125D87"/>
    <w:rsid w:val="00163508"/>
    <w:rsid w:val="001C7084"/>
    <w:rsid w:val="001D3C70"/>
    <w:rsid w:val="00222C03"/>
    <w:rsid w:val="002244FC"/>
    <w:rsid w:val="0023375C"/>
    <w:rsid w:val="00264795"/>
    <w:rsid w:val="00267776"/>
    <w:rsid w:val="002822C7"/>
    <w:rsid w:val="002858E0"/>
    <w:rsid w:val="002B172D"/>
    <w:rsid w:val="002B7797"/>
    <w:rsid w:val="00354CB7"/>
    <w:rsid w:val="003A589F"/>
    <w:rsid w:val="003A6830"/>
    <w:rsid w:val="003B218A"/>
    <w:rsid w:val="003D7967"/>
    <w:rsid w:val="003E15AE"/>
    <w:rsid w:val="003E304A"/>
    <w:rsid w:val="003F27BB"/>
    <w:rsid w:val="003F483C"/>
    <w:rsid w:val="004F346B"/>
    <w:rsid w:val="005626DD"/>
    <w:rsid w:val="00596320"/>
    <w:rsid w:val="00602630"/>
    <w:rsid w:val="00603E87"/>
    <w:rsid w:val="0061495D"/>
    <w:rsid w:val="006449C2"/>
    <w:rsid w:val="006820A1"/>
    <w:rsid w:val="006B39ED"/>
    <w:rsid w:val="006D2587"/>
    <w:rsid w:val="006D7DAE"/>
    <w:rsid w:val="0074003D"/>
    <w:rsid w:val="00764A18"/>
    <w:rsid w:val="00784240"/>
    <w:rsid w:val="007B493D"/>
    <w:rsid w:val="007E0C71"/>
    <w:rsid w:val="00804977"/>
    <w:rsid w:val="00833EB8"/>
    <w:rsid w:val="0083678D"/>
    <w:rsid w:val="0084103E"/>
    <w:rsid w:val="008C5DEF"/>
    <w:rsid w:val="008D3600"/>
    <w:rsid w:val="009057D2"/>
    <w:rsid w:val="00907EE4"/>
    <w:rsid w:val="009918EE"/>
    <w:rsid w:val="009A7EAA"/>
    <w:rsid w:val="009F4760"/>
    <w:rsid w:val="00A046E8"/>
    <w:rsid w:val="00A82DAD"/>
    <w:rsid w:val="00A91FEC"/>
    <w:rsid w:val="00AF49F9"/>
    <w:rsid w:val="00B06F6C"/>
    <w:rsid w:val="00B11B0C"/>
    <w:rsid w:val="00B9346E"/>
    <w:rsid w:val="00B97CB0"/>
    <w:rsid w:val="00BA20D0"/>
    <w:rsid w:val="00BC7791"/>
    <w:rsid w:val="00BD57C4"/>
    <w:rsid w:val="00C05513"/>
    <w:rsid w:val="00C37955"/>
    <w:rsid w:val="00C428BF"/>
    <w:rsid w:val="00C76AFA"/>
    <w:rsid w:val="00CB40C7"/>
    <w:rsid w:val="00CC3D45"/>
    <w:rsid w:val="00CF4BAC"/>
    <w:rsid w:val="00D1070D"/>
    <w:rsid w:val="00D506B5"/>
    <w:rsid w:val="00D84151"/>
    <w:rsid w:val="00DA4960"/>
    <w:rsid w:val="00DB2FC7"/>
    <w:rsid w:val="00DC4DA3"/>
    <w:rsid w:val="00DC7379"/>
    <w:rsid w:val="00DE1D68"/>
    <w:rsid w:val="00E25DB3"/>
    <w:rsid w:val="00E30365"/>
    <w:rsid w:val="00E6392C"/>
    <w:rsid w:val="00E736BD"/>
    <w:rsid w:val="00E74C77"/>
    <w:rsid w:val="00EA5D4F"/>
    <w:rsid w:val="00F11A64"/>
    <w:rsid w:val="00F20BC4"/>
    <w:rsid w:val="00F22549"/>
    <w:rsid w:val="00F62C42"/>
    <w:rsid w:val="00F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381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20</cp:revision>
  <cp:lastPrinted>2019-11-02T17:16:00Z</cp:lastPrinted>
  <dcterms:created xsi:type="dcterms:W3CDTF">2022-02-15T08:11:00Z</dcterms:created>
  <dcterms:modified xsi:type="dcterms:W3CDTF">2022-04-23T18:25:00Z</dcterms:modified>
</cp:coreProperties>
</file>