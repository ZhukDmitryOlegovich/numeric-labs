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0F330385" w:rsidR="002858E0" w:rsidRPr="002B172D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2B172D" w:rsidRPr="002B172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29DDFE59" w14:textId="5D8FB50B" w:rsidR="00BA20D0" w:rsidRDefault="00BA20D0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«Аппроксимация методом наименьших квадратов.</w:t>
      </w:r>
    </w:p>
    <w:p w14:paraId="3870CEDB" w14:textId="77777777" w:rsidR="00264795" w:rsidRDefault="00BA20D0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Двухпараметрические модели»</w:t>
      </w:r>
      <w:r w:rsidR="0026479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F952B15" w14:textId="24C1C35F" w:rsidR="00D506B5" w:rsidRPr="00D506B5" w:rsidRDefault="00D506B5" w:rsidP="0026479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BA20D0" w:rsidRPr="00BA20D0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 методы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7F8602C9" w:rsidR="002858E0" w:rsidRPr="00264795" w:rsidRDefault="00264795" w:rsidP="00264795">
      <w:pPr>
        <w:spacing w:after="60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264795">
        <w:rPr>
          <w:rFonts w:ascii="Times New Roman" w:eastAsia="Times New Roman" w:hAnsi="Times New Roman" w:cs="Times New Roman"/>
          <w:sz w:val="28"/>
          <w:szCs w:val="28"/>
          <w:lang w:val="ru-RU"/>
        </w:rPr>
        <w:t>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риант 10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264795">
      <w:pPr>
        <w:spacing w:after="1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13049FDA" w14:textId="77777777" w:rsidR="0023375C" w:rsidRDefault="0023375C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F400EB" w14:textId="5DF17439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3375C"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6E98D75C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изучение</w:t>
      </w:r>
      <w:r w:rsidR="00B06F6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создания аппроксимирующей функции на основе априорных данных о ней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также оценка ошибки с помощью 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среднеквадратично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отклонени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я.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7863453F" w14:textId="29CE98B0" w:rsidR="00A91FEC" w:rsidRDefault="0083678D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Построить графики таблично заданной функции и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z(x)</m:t>
        </m:r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91FEC"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C0D4DE8" w14:textId="5200CE41" w:rsidR="00A91FEC" w:rsidRDefault="0083678D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значение</w:t>
      </w:r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g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9</m:t>
            </m:r>
          </m:sub>
        </m:sSub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min</m:t>
            </m:r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δ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func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F66DB99" w14:textId="5B745CC9" w:rsidR="00A91FEC" w:rsidRDefault="0083678D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систему уравнений для определения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</m:t>
        </m:r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решить её.</w:t>
      </w:r>
      <w:r w:rsidR="00A91FEC"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5D3DCAF" w14:textId="08B4EF13" w:rsidR="008D3600" w:rsidRPr="00A91FEC" w:rsidRDefault="0083678D" w:rsidP="00A91FEC">
      <w:pPr>
        <w:pStyle w:val="aa"/>
        <w:numPr>
          <w:ilvl w:val="0"/>
          <w:numId w:val="5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среднеквадратичное </w:t>
      </w:r>
      <w:r w:rsidR="00784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отклонение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</m:oMath>
      <w:r w:rsidR="00A91FEC" w:rsidRP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84F754F" w14:textId="09312C8C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3E86A6BD" w14:textId="6E5AE237" w:rsidR="00784240" w:rsidRPr="0023375C" w:rsidRDefault="0023375C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n=8</m:t>
          </m:r>
        </m:oMath>
      </m:oMathPara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784240" w14:paraId="25CEE654" w14:textId="77777777" w:rsidTr="00784240">
        <w:trPr>
          <w:trHeight w:val="454"/>
          <w:jc w:val="center"/>
        </w:trPr>
        <w:tc>
          <w:tcPr>
            <w:tcW w:w="500" w:type="pct"/>
            <w:vAlign w:val="bottom"/>
          </w:tcPr>
          <w:p w14:paraId="5D6AC9FC" w14:textId="75E42CDB" w:rsidR="00784240" w:rsidRDefault="0023375C" w:rsidP="007842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4D3AD53" w14:textId="1D38C90A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7AD2EC2" w14:textId="620DE197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00" w:type="pct"/>
            <w:vAlign w:val="bottom"/>
          </w:tcPr>
          <w:p w14:paraId="39E787A4" w14:textId="5734CD4F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500" w:type="pct"/>
            <w:vAlign w:val="bottom"/>
          </w:tcPr>
          <w:p w14:paraId="024B7D24" w14:textId="040484F0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50C8A66" w14:textId="2E9C8B18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D2626FF" w14:textId="3FFA7EDB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BB30177" w14:textId="6F8E7ECD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6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D4C23BF" w14:textId="40CFC0BC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</w:tc>
        <w:tc>
          <w:tcPr>
            <w:tcW w:w="500" w:type="pct"/>
            <w:vAlign w:val="bottom"/>
          </w:tcPr>
          <w:p w14:paraId="7D04376A" w14:textId="11C9B4C3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8</m:t>
                </m:r>
              </m:oMath>
            </m:oMathPara>
          </w:p>
        </w:tc>
      </w:tr>
      <w:tr w:rsidR="00784240" w14:paraId="48970947" w14:textId="77777777" w:rsidTr="00784240">
        <w:trPr>
          <w:trHeight w:val="454"/>
          <w:jc w:val="center"/>
        </w:trPr>
        <w:tc>
          <w:tcPr>
            <w:tcW w:w="500" w:type="pct"/>
            <w:vAlign w:val="bottom"/>
          </w:tcPr>
          <w:p w14:paraId="035A1F92" w14:textId="281D47CD" w:rsidR="00784240" w:rsidRPr="00784240" w:rsidRDefault="00784240" w:rsidP="007842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0" w:type="pct"/>
            <w:vAlign w:val="bottom"/>
          </w:tcPr>
          <w:p w14:paraId="3379E959" w14:textId="039C7ECB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6F9D5D8" w14:textId="0F7D8645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en-U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198DA97F" w14:textId="2E16970E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AAC216F" w14:textId="7F03418A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688B9748" w14:textId="14F45C95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E379DF1" w14:textId="6A6638C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6B2F8E6" w14:textId="0095F3D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</m:t>
                </m:r>
              </m:oMath>
            </m:oMathPara>
          </w:p>
        </w:tc>
        <w:tc>
          <w:tcPr>
            <w:tcW w:w="500" w:type="pct"/>
            <w:vAlign w:val="bottom"/>
          </w:tcPr>
          <w:p w14:paraId="5B035AEE" w14:textId="7E33AC76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4,5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AC45253" w14:textId="13263A1E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5</m:t>
                </m:r>
              </m:oMath>
            </m:oMathPara>
          </w:p>
        </w:tc>
      </w:tr>
      <w:tr w:rsidR="00784240" w14:paraId="7D6484B0" w14:textId="77777777" w:rsidTr="00784240">
        <w:trPr>
          <w:trHeight w:val="454"/>
          <w:jc w:val="center"/>
        </w:trPr>
        <w:tc>
          <w:tcPr>
            <w:tcW w:w="500" w:type="pct"/>
            <w:vAlign w:val="bottom"/>
          </w:tcPr>
          <w:p w14:paraId="654BBB70" w14:textId="6D559722" w:rsidR="00784240" w:rsidRDefault="00784240" w:rsidP="007842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00" w:type="pct"/>
            <w:vAlign w:val="bottom"/>
          </w:tcPr>
          <w:p w14:paraId="25629EF1" w14:textId="4E026DA7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1,32</m:t>
                </m:r>
              </m:oMath>
            </m:oMathPara>
          </w:p>
        </w:tc>
        <w:tc>
          <w:tcPr>
            <w:tcW w:w="500" w:type="pct"/>
            <w:vAlign w:val="bottom"/>
          </w:tcPr>
          <w:p w14:paraId="53784291" w14:textId="72BFF633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1,81</m:t>
                </m:r>
              </m:oMath>
            </m:oMathPara>
          </w:p>
        </w:tc>
        <w:tc>
          <w:tcPr>
            <w:tcW w:w="500" w:type="pct"/>
            <w:vAlign w:val="bottom"/>
          </w:tcPr>
          <w:p w14:paraId="479E854C" w14:textId="5C7EFB4E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2,58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76C9F89" w14:textId="3BBDE20C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2,88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0D3105F7" w14:textId="4F353624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3,88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CBE9B3D" w14:textId="6CAC526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4,29</m:t>
                </m:r>
              </m:oMath>
            </m:oMathPara>
          </w:p>
        </w:tc>
        <w:tc>
          <w:tcPr>
            <w:tcW w:w="500" w:type="pct"/>
            <w:vAlign w:val="bottom"/>
          </w:tcPr>
          <w:p w14:paraId="27564A14" w14:textId="01958362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4,58</m:t>
                </m:r>
              </m:oMath>
            </m:oMathPara>
          </w:p>
        </w:tc>
        <w:tc>
          <w:tcPr>
            <w:tcW w:w="500" w:type="pct"/>
            <w:vAlign w:val="bottom"/>
          </w:tcPr>
          <w:p w14:paraId="3464AFB7" w14:textId="636D9050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5,00</m:t>
                </m:r>
              </m:oMath>
            </m:oMathPara>
          </w:p>
        </w:tc>
        <w:tc>
          <w:tcPr>
            <w:tcW w:w="500" w:type="pct"/>
            <w:vAlign w:val="bottom"/>
          </w:tcPr>
          <w:p w14:paraId="15B5E024" w14:textId="613F9AF1" w:rsidR="00784240" w:rsidRPr="0023375C" w:rsidRDefault="0023375C" w:rsidP="00784240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8"/>
                <w:szCs w:val="28"/>
                <w:lang w:val="ru-RU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4,14</m:t>
                </m:r>
              </m:oMath>
            </m:oMathPara>
          </w:p>
        </w:tc>
      </w:tr>
    </w:tbl>
    <w:p w14:paraId="0F06B3D1" w14:textId="3644CF37" w:rsidR="00A91FEC" w:rsidRDefault="00A91FE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0F5FB3" w14:textId="0EC3F7D1" w:rsidR="003A6830" w:rsidRPr="0078424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Реализация</w:t>
      </w:r>
    </w:p>
    <w:p w14:paraId="56C20B9C" w14:textId="23F6F1C7" w:rsidR="00784240" w:rsidRDefault="00784240" w:rsidP="00BC7791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сайт </w:t>
      </w:r>
      <w:hyperlink r:id="rId8" w:history="1">
        <w:r w:rsidRPr="00784240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/>
          </w:rPr>
          <w:t>GeoGebra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изобразим на координатной плоскости заданные точки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,i=0,…,n</m:t>
        </m:r>
      </m:oMath>
      <w:r w:rsidRPr="007842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7791">
        <w:rPr>
          <w:rFonts w:ascii="Times New Roman" w:eastAsia="Times New Roman" w:hAnsi="Times New Roman" w:cs="Times New Roman"/>
          <w:sz w:val="28"/>
          <w:szCs w:val="28"/>
          <w:lang w:val="ru-RU"/>
        </w:rPr>
        <w:t>и проведем гладкую монотонную кривую, аппроксимирующую эту зависимость (рисунок 1).</w:t>
      </w:r>
    </w:p>
    <w:p w14:paraId="53A626A0" w14:textId="5738C98A" w:rsidR="00BC7791" w:rsidRDefault="00BC7791" w:rsidP="00E30365">
      <w:pPr>
        <w:pStyle w:val="aa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C15D550" wp14:editId="47F8D3B2">
            <wp:extent cx="4752975" cy="4548584"/>
            <wp:effectExtent l="19050" t="19050" r="9525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" t="10977" r="455" b="447"/>
                    <a:stretch/>
                  </pic:blipFill>
                  <pic:spPr bwMode="auto">
                    <a:xfrm>
                      <a:off x="0" y="0"/>
                      <a:ext cx="4758120" cy="4553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8A061" w14:textId="160CEA8D" w:rsidR="00BC7791" w:rsidRDefault="00BC7791" w:rsidP="00E30365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E303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заданные точки и </w:t>
      </w:r>
      <w:r w:rsidR="00E303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получившийся график 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E303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30365">
        <w:rPr>
          <w:rFonts w:ascii="Times New Roman" w:eastAsia="Times New Roman" w:hAnsi="Times New Roman" w:cs="Times New Roman"/>
          <w:sz w:val="28"/>
          <w:szCs w:val="28"/>
          <w:lang w:val="en-US"/>
        </w:rPr>
        <w:t>GeoGebra</w:t>
      </w:r>
    </w:p>
    <w:p w14:paraId="2DF8AF31" w14:textId="77777777" w:rsidR="002B7797" w:rsidRDefault="002B7797" w:rsidP="00BC7791">
      <w:pPr>
        <w:pStyle w:val="aa"/>
        <w:spacing w:after="24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86B943" w14:textId="77777777" w:rsidR="002B7797" w:rsidRDefault="002B7797" w:rsidP="002B7797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96524187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2B77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</w:t>
      </w:r>
      <w:r w:rsidRPr="002B77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GeoGebra</w:t>
      </w:r>
      <w:r w:rsidRPr="002B77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1)</w:t>
      </w:r>
      <w:r w:rsidRPr="002B77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вычислим значения величи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ra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</m:den>
        </m:f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n</m:t>
                </m:r>
              </m:sub>
            </m:sSub>
          </m:e>
        </m:ra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</m:sSub>
              </m:den>
            </m:f>
          </m:den>
        </m:f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g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z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h</m:t>
                </m:r>
              </m:sub>
            </m:sSub>
          </m:e>
        </m:d>
      </m:oMath>
      <w:r w:rsidRPr="0083678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вычислим значения следующих величин: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B7797" w14:paraId="747D45BD" w14:textId="77777777" w:rsidTr="002B7797">
        <w:trPr>
          <w:trHeight w:val="416"/>
        </w:trPr>
        <w:tc>
          <w:tcPr>
            <w:tcW w:w="3116" w:type="dxa"/>
          </w:tcPr>
          <w:p w14:paraId="1C6ECE04" w14:textId="20287F2F" w:rsidR="002B7797" w:rsidRPr="002B7797" w:rsidRDefault="002B7797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61E243D2" w14:textId="4CA3F51B" w:rsidR="002B7797" w:rsidRPr="002B7797" w:rsidRDefault="002B7797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4050BD5C" w14:textId="1BC3CE1C" w:rsidR="002B7797" w:rsidRPr="002B7797" w:rsidRDefault="002B7797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</w:tr>
      <w:tr w:rsidR="002B7797" w14:paraId="43CBBF2F" w14:textId="77777777" w:rsidTr="002B7797">
        <w:tc>
          <w:tcPr>
            <w:tcW w:w="3116" w:type="dxa"/>
          </w:tcPr>
          <w:p w14:paraId="04E96344" w14:textId="41C6B6B4" w:rsidR="002B7797" w:rsidRPr="002B7797" w:rsidRDefault="002B7797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0891E812" w14:textId="7F5BE982" w:rsidR="002B7797" w:rsidRPr="002B7797" w:rsidRDefault="002B7797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6080AF23" w14:textId="041A236E" w:rsidR="002B7797" w:rsidRPr="002B7797" w:rsidRDefault="002B7797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</w:tr>
      <w:tr w:rsidR="002B7797" w14:paraId="3D00CA2D" w14:textId="77777777" w:rsidTr="002B7797">
        <w:tc>
          <w:tcPr>
            <w:tcW w:w="3116" w:type="dxa"/>
          </w:tcPr>
          <w:p w14:paraId="7A72565F" w14:textId="79CDE888" w:rsidR="002B7797" w:rsidRPr="002B7797" w:rsidRDefault="002B7797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0F6874B9" w14:textId="6B5EA4BC" w:rsidR="002B7797" w:rsidRPr="002B7797" w:rsidRDefault="002B7797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7" w:type="dxa"/>
          </w:tcPr>
          <w:p w14:paraId="35529A93" w14:textId="5F650215" w:rsidR="002B7797" w:rsidRPr="002B7797" w:rsidRDefault="002B7797" w:rsidP="002B779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δ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9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50DA219" w14:textId="2D9DFFD2" w:rsidR="002B7797" w:rsidRDefault="00E30365" w:rsidP="002B779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 выберем из них наименьшее. По рисунку 2 – это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⇒ k=7</m:t>
        </m:r>
      </m:oMath>
      <w:r w:rsidRPr="00E3036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6BD450" w14:textId="620A2ADF" w:rsidR="00E30365" w:rsidRDefault="00E30365" w:rsidP="00E303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0365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24B9ABB" wp14:editId="64C88560">
            <wp:extent cx="3848637" cy="3810532"/>
            <wp:effectExtent l="19050" t="19050" r="19050" b="1905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10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BA32D" w14:textId="78AEBAF3" w:rsidR="00E30365" w:rsidRPr="009F4760" w:rsidRDefault="00E30365" w:rsidP="00E30365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расчеты</w:t>
      </w:r>
      <w:r w:rsid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476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</w:p>
    <w:p w14:paraId="3C5DEAB4" w14:textId="77777777" w:rsidR="006449C2" w:rsidRDefault="006449C2" w:rsidP="006449C2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определения коэффициентов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Pr="006449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</m:t>
        </m:r>
      </m:oMath>
      <w:r w:rsidRPr="006449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перейдем к обратным величинам: </w:t>
      </w:r>
    </w:p>
    <w:p w14:paraId="1DDFD40C" w14:textId="77777777" w:rsidR="006449C2" w:rsidRDefault="006449C2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ax+b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=a+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den>
          </m:f>
        </m:oMath>
      </m:oMathPara>
    </w:p>
    <w:p w14:paraId="77782FCE" w14:textId="53410257" w:rsidR="006449C2" w:rsidRPr="006449C2" w:rsidRDefault="006449C2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449C2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Минимизируется величина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5E2AB5E" w14:textId="739A9911" w:rsidR="006449C2" w:rsidRPr="006449C2" w:rsidRDefault="006449C2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a,b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34EF076A" w14:textId="39D065F6" w:rsidR="00B11B0C" w:rsidRPr="00B11B0C" w:rsidRDefault="00B11B0C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=2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0-0</m:t>
                      </m:r>
                    </m:e>
                  </m:d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2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8420221" w14:textId="1BC34479" w:rsidR="00B11B0C" w:rsidRDefault="00B11B0C" w:rsidP="00B11B0C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∂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b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b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'</m:t>
                      </m:r>
                    </m:sup>
                  </m:sSubSup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=2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-0</m:t>
                      </m:r>
                    </m:e>
                  </m:d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=2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0AE46D4E" w14:textId="77777777" w:rsidR="00B11B0C" w:rsidRDefault="00B11B0C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EF249A" w14:textId="71CAC8FE" w:rsidR="006449C2" w:rsidRPr="009F4760" w:rsidRDefault="006449C2" w:rsidP="006449C2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box>
                    <m:boxPr>
                      <m:diff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ox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=0</m:t>
                      </m:r>
                    </m:e>
                  </m:box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b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an+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+b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  <w:bookmarkStart w:id="1" w:name="_Hlk96525660"/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w:bookmarkEnd w:id="1"/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eqArr>
            </m:e>
          </m:d>
        </m:oMath>
      </m:oMathPara>
    </w:p>
    <w:p w14:paraId="0B8D9EEE" w14:textId="2D56ACA1" w:rsidR="009F4760" w:rsidRPr="009F4760" w:rsidRDefault="009F4760" w:rsidP="009F4760">
      <w:pPr>
        <w:pStyle w:val="aa"/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Произведем вычисления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</w:t>
      </w:r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получим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</m:t>
        </m:r>
      </m:oMath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построим получ</w:t>
      </w:r>
      <w:r w:rsidR="00F20B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ившуюся функцию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(x)</m:t>
        </m:r>
      </m:oMath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GeoGebra</w:t>
      </w:r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</w:t>
      </w:r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C3CC805" w14:textId="22456E5B" w:rsidR="009F4760" w:rsidRDefault="009F4760" w:rsidP="009F4760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2F822E9" wp14:editId="187381C0">
            <wp:extent cx="5943600" cy="2670810"/>
            <wp:effectExtent l="19050" t="19050" r="19050" b="1524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75719" w14:textId="25457F1E" w:rsidR="009F4760" w:rsidRDefault="009F4760" w:rsidP="009F4760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расчеты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a</m:t>
        </m:r>
      </m:oMath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</w:p>
    <w:p w14:paraId="762A7AD6" w14:textId="6EB1F5F3" w:rsidR="009F4760" w:rsidRDefault="009F4760" w:rsidP="009F4760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476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50E11E2" wp14:editId="4D3D4948">
            <wp:extent cx="4657725" cy="4520879"/>
            <wp:effectExtent l="19050" t="19050" r="95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518" cy="4523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0AB54" w14:textId="7B833F42" w:rsidR="00F20BC4" w:rsidRDefault="00F20BC4" w:rsidP="00F20BC4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 аппроксимированной функции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GeoGebra</w:t>
      </w:r>
    </w:p>
    <w:p w14:paraId="31212A6C" w14:textId="77777777" w:rsidR="002822C7" w:rsidRDefault="002822C7" w:rsidP="002822C7">
      <w:pPr>
        <w:pStyle w:val="aa"/>
        <w:numPr>
          <w:ilvl w:val="0"/>
          <w:numId w:val="6"/>
        </w:numPr>
        <w:spacing w:after="24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вычислим значения известных точек 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7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=0,…,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найдем</w:t>
      </w:r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среднеквадратичное отклонение</w:t>
      </w:r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Δ</m:t>
        </m:r>
      </m:oMath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</w:t>
      </w:r>
      <w:r w:rsidRPr="002822C7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8DD7CF2" w14:textId="50AB2F87" w:rsidR="002822C7" w:rsidRDefault="00BD57C4" w:rsidP="00BD57C4">
      <w:pPr>
        <w:pStyle w:val="aa"/>
        <w:spacing w:after="24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57C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469BB57" wp14:editId="6C7B48F7">
            <wp:extent cx="5943600" cy="1066800"/>
            <wp:effectExtent l="19050" t="19050" r="19050" b="19050"/>
            <wp:docPr id="7" name="Рисунок 7" descr="Изображение выглядит как текст, седз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едзи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57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822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C356496" w14:textId="54EA0427" w:rsidR="00F20BC4" w:rsidRPr="009F4760" w:rsidRDefault="00BD57C4" w:rsidP="009F4760">
      <w:pPr>
        <w:pStyle w:val="aa"/>
        <w:spacing w:after="24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расчеты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RU"/>
          </w:rPr>
          <m:t>Δ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0255D7EB" w:rsidR="003E304A" w:rsidRPr="00BD57C4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 </w:t>
      </w:r>
      <w:r w:rsidR="00E736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 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способ создания 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>аппроксимирующей функции на основе априорных данных о ней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>. Предполагаемая и получившаяся функция различаются</w:t>
      </w:r>
      <w:r w:rsidR="00BD57C4" w:rsidRPr="00BD57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D57C4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Среднеквадратичное отклонение позволяет оценить размер получившийся ошибки.</w:t>
      </w:r>
    </w:p>
    <w:sectPr w:rsidR="003E304A" w:rsidRPr="00BD57C4" w:rsidSect="00066DD4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0048A55" w14:textId="77777777" w:rsidR="00066DD4" w:rsidRPr="0023375C" w:rsidRDefault="00066DD4">
        <w:pPr>
          <w:pStyle w:val="ad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37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37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06B5" w:rsidRPr="0023375C">
          <w:rPr>
            <w:rFonts w:ascii="Times New Roman" w:hAnsi="Times New Roman" w:cs="Times New Roman"/>
            <w:noProof/>
            <w:sz w:val="24"/>
            <w:szCs w:val="24"/>
            <w:lang w:val="ru-RU"/>
          </w:rPr>
          <w:t>2</w:t>
        </w:r>
        <w:r w:rsidRPr="002337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9593" w14:textId="04FFA1DE" w:rsidR="0023375C" w:rsidRPr="0023375C" w:rsidRDefault="0023375C" w:rsidP="0023375C">
    <w:pPr>
      <w:pStyle w:val="ad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3375C">
      <w:rPr>
        <w:rFonts w:ascii="Times New Roman" w:hAnsi="Times New Roman" w:cs="Times New Roman"/>
        <w:sz w:val="24"/>
        <w:szCs w:val="24"/>
        <w:lang w:val="ru-RU"/>
      </w:rP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880DDA"/>
    <w:multiLevelType w:val="hybridMultilevel"/>
    <w:tmpl w:val="8E26CC7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40E4009"/>
    <w:multiLevelType w:val="hybridMultilevel"/>
    <w:tmpl w:val="BDE6BB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F252C7"/>
    <w:multiLevelType w:val="hybridMultilevel"/>
    <w:tmpl w:val="D0107FEC"/>
    <w:lvl w:ilvl="0" w:tplc="2C38B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125D87"/>
    <w:rsid w:val="00163508"/>
    <w:rsid w:val="001C7084"/>
    <w:rsid w:val="001D3C70"/>
    <w:rsid w:val="00222C03"/>
    <w:rsid w:val="002244FC"/>
    <w:rsid w:val="0023375C"/>
    <w:rsid w:val="00264795"/>
    <w:rsid w:val="002822C7"/>
    <w:rsid w:val="002858E0"/>
    <w:rsid w:val="002B172D"/>
    <w:rsid w:val="002B7797"/>
    <w:rsid w:val="00354CB7"/>
    <w:rsid w:val="003A6830"/>
    <w:rsid w:val="003B218A"/>
    <w:rsid w:val="003E304A"/>
    <w:rsid w:val="003F27BB"/>
    <w:rsid w:val="005626DD"/>
    <w:rsid w:val="00596320"/>
    <w:rsid w:val="00602630"/>
    <w:rsid w:val="006449C2"/>
    <w:rsid w:val="006820A1"/>
    <w:rsid w:val="006B39ED"/>
    <w:rsid w:val="00764A18"/>
    <w:rsid w:val="00784240"/>
    <w:rsid w:val="007B493D"/>
    <w:rsid w:val="007E0C71"/>
    <w:rsid w:val="00804977"/>
    <w:rsid w:val="00833EB8"/>
    <w:rsid w:val="0083678D"/>
    <w:rsid w:val="0084103E"/>
    <w:rsid w:val="008C5DEF"/>
    <w:rsid w:val="008D3600"/>
    <w:rsid w:val="009057D2"/>
    <w:rsid w:val="00907EE4"/>
    <w:rsid w:val="009A7EAA"/>
    <w:rsid w:val="009F4760"/>
    <w:rsid w:val="00A82DAD"/>
    <w:rsid w:val="00A91FEC"/>
    <w:rsid w:val="00B06F6C"/>
    <w:rsid w:val="00B11B0C"/>
    <w:rsid w:val="00B9346E"/>
    <w:rsid w:val="00BA20D0"/>
    <w:rsid w:val="00BC7791"/>
    <w:rsid w:val="00BD57C4"/>
    <w:rsid w:val="00C428BF"/>
    <w:rsid w:val="00CF4BAC"/>
    <w:rsid w:val="00D506B5"/>
    <w:rsid w:val="00D84151"/>
    <w:rsid w:val="00DC4DA3"/>
    <w:rsid w:val="00E30365"/>
    <w:rsid w:val="00E736BD"/>
    <w:rsid w:val="00F2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Placeholder Text"/>
    <w:basedOn w:val="a0"/>
    <w:uiPriority w:val="99"/>
    <w:semiHidden/>
    <w:rsid w:val="0083678D"/>
    <w:rPr>
      <w:color w:val="808080"/>
    </w:rPr>
  </w:style>
  <w:style w:type="table" w:styleId="af0">
    <w:name w:val="Table Grid"/>
    <w:basedOn w:val="a1"/>
    <w:uiPriority w:val="59"/>
    <w:rsid w:val="007842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784240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784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ebra.or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165</TotalTime>
  <Pages>7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10</cp:revision>
  <cp:lastPrinted>2019-11-02T17:16:00Z</cp:lastPrinted>
  <dcterms:created xsi:type="dcterms:W3CDTF">2022-02-15T08:11:00Z</dcterms:created>
  <dcterms:modified xsi:type="dcterms:W3CDTF">2022-02-23T14:27:00Z</dcterms:modified>
</cp:coreProperties>
</file>