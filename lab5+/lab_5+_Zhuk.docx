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66C32DCB" w:rsidR="002858E0" w:rsidRPr="00A9208A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A9208A" w:rsidRPr="00A9208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3870CEDB" w14:textId="0EB99EF9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9208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Рунге-Кутта численного решения задачи Коши для системы обыкновенных дифференциальных уравнений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24C1C35F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BA20D0" w:rsidRP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F8602C9" w:rsidR="002858E0" w:rsidRPr="00264795" w:rsidRDefault="00264795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4795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риант 10</w:t>
      </w: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6353FF1C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</w:t>
      </w:r>
      <w:r w:rsidR="00B06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</w:t>
      </w:r>
      <w:r w:rsidR="00F2254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549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системы</w:t>
      </w:r>
      <w:r w:rsidR="00A92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обыкновенных дифференциальных уравнений</w:t>
      </w:r>
      <w:r w:rsidR="00A92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</w:t>
      </w:r>
      <w:r w:rsidR="00A9208A">
        <w:rPr>
          <w:rFonts w:ascii="Times New Roman" w:eastAsia="Times New Roman" w:hAnsi="Times New Roman" w:cs="Times New Roman"/>
          <w:sz w:val="28"/>
          <w:szCs w:val="28"/>
          <w:lang w:val="ru-RU"/>
        </w:rPr>
        <w:t>етод</w:t>
      </w:r>
      <w:r w:rsidR="00A9208A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="00A92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Рунге-Кутта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50F9AACF" w14:textId="0ABB826E" w:rsidR="003F483C" w:rsidRDefault="00A9208A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численное решение с погрешностью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ε=0.001</m:t>
        </m:r>
      </m:oMath>
      <w:r w:rsidRPr="00A920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задачи Коши для дифференциального уравнения второго порядка:</w:t>
      </w:r>
    </w:p>
    <w:p w14:paraId="56876B3C" w14:textId="715A3CDC" w:rsidR="00A9208A" w:rsidRPr="00E27B7D" w:rsidRDefault="00A9208A" w:rsidP="00A9208A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+qy=f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  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14:paraId="2DDDBC7C" w14:textId="25252204" w:rsidR="00E27B7D" w:rsidRPr="00E27B7D" w:rsidRDefault="00E27B7D" w:rsidP="00A9208A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0;1</m:t>
            </m:r>
          </m:e>
        </m:d>
      </m:oMath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, приведя его к СОДУ первого порядка.</w:t>
      </w:r>
    </w:p>
    <w:p w14:paraId="65D3DCAF" w14:textId="20553A69" w:rsidR="008D3600" w:rsidRDefault="00E27B7D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точное решение дифференциального уравнения</w:t>
      </w:r>
      <w:r w:rsidR="00EA5D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AE8C6A" w14:textId="59EB66B6" w:rsidR="00E27B7D" w:rsidRPr="003F483C" w:rsidRDefault="00E27B7D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приближенное и точное решения на каждом шаге вычисленный.</w:t>
      </w:r>
    </w:p>
    <w:p w14:paraId="484F754F" w14:textId="09312C8C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0F06B3D1" w14:textId="5394FDF6" w:rsidR="00A91FEC" w:rsidRPr="00DC7379" w:rsidRDefault="00E27B7D" w:rsidP="00DC737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p=0,  q=1, 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=4,  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=-3</m:t>
          </m:r>
        </m:oMath>
      </m:oMathPara>
    </w:p>
    <w:p w14:paraId="3D0F5FB3" w14:textId="0EC3F7D1" w:rsidR="003A6830" w:rsidRPr="0078424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5CDDA27C" w14:textId="77052ADD" w:rsidR="00C76AFA" w:rsidRDefault="00E27B7D" w:rsidP="00DC7379">
      <w:pPr>
        <w:pStyle w:val="aa"/>
        <w:numPr>
          <w:ilvl w:val="0"/>
          <w:numId w:val="6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Приведем изначальное дифференциальное уравнение второго порядка к СОДУ первого порядка:</w:t>
      </w:r>
    </w:p>
    <w:p w14:paraId="1C4A6164" w14:textId="5CF57F4F" w:rsidR="00E27B7D" w:rsidRPr="00E27B7D" w:rsidRDefault="00E27B7D" w:rsidP="00E27B7D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+qy=f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qy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=-p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-qy+f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5599BB02" w14:textId="20F840C4" w:rsidR="004F346B" w:rsidRDefault="007F1DDA" w:rsidP="004F346B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такую систему:</w:t>
      </w:r>
    </w:p>
    <w:p w14:paraId="6ED970B9" w14:textId="1D333509" w:rsidR="007F1DDA" w:rsidRPr="007F1DDA" w:rsidRDefault="007F1DDA" w:rsidP="004F346B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=-y+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</m:eqArr>
            </m:e>
          </m:d>
        </m:oMath>
      </m:oMathPara>
    </w:p>
    <w:p w14:paraId="50864FD8" w14:textId="6FA387EC" w:rsidR="007F1DDA" w:rsidRPr="007F1DDA" w:rsidRDefault="007F1DDA" w:rsidP="007F1DDA">
      <w:pPr>
        <w:pStyle w:val="aa"/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1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TypeScript (листинг 1), найдем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задачи Коши</w:t>
      </w:r>
      <w:r w:rsidRPr="007F1D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</w:t>
      </w:r>
      <w:r w:rsidR="00717455" w:rsidRPr="0071745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7F1DD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F1DD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16BD450" w14:textId="35F160EE" w:rsidR="00E30365" w:rsidRDefault="00717455" w:rsidP="00E303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745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82058D7" wp14:editId="5BFCE36E">
            <wp:extent cx="4887007" cy="523948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8A1B" w14:textId="6A6B938A" w:rsidR="003D7967" w:rsidRPr="00A9208A" w:rsidRDefault="00E30365" w:rsidP="0071745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717455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получившееся значени</w:t>
      </w:r>
      <w:r w:rsidR="0071745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</w:p>
    <w:p w14:paraId="1586F01C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const P = 0;</w:t>
      </w:r>
    </w:p>
    <w:p w14:paraId="74B6266E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const Q = 1;</w:t>
      </w:r>
    </w:p>
    <w:p w14:paraId="0AED3603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const F = (x: number) =&gt; 4 * Math.exp(x);</w:t>
      </w:r>
    </w:p>
    <w:p w14:paraId="493DC1DE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const y0 = 4;</w:t>
      </w:r>
    </w:p>
    <w:p w14:paraId="61434500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const yy0 = -3;</w:t>
      </w:r>
    </w:p>
    <w:p w14:paraId="6CBB0BA8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EBB1322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const solve = ({</w:t>
      </w:r>
    </w:p>
    <w:p w14:paraId="49D9D6CB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p = P, q = Q, f = F, Xs = 0, Xe = 1, Ys = [y0, yy0], n = 2 ** 7,</w:t>
      </w:r>
    </w:p>
    <w:p w14:paraId="4512029C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} = {}) =&gt; {</w:t>
      </w:r>
    </w:p>
    <w:p w14:paraId="5EFB04D8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let Y = [...Ys];</w:t>
      </w:r>
    </w:p>
    <w:p w14:paraId="5EF5BB11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let X = Xs;</w:t>
      </w:r>
    </w:p>
    <w:p w14:paraId="14166AE6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const h = (Xe - Xs) / n;</w:t>
      </w:r>
    </w:p>
    <w:p w14:paraId="3B0FA65D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const ff = ([x, y, y1]: number[]) =&gt; [y1, -p * y1 - q * y + f(x)];</w:t>
      </w:r>
    </w:p>
    <w:p w14:paraId="626E0916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for (let iii = 0; iii &lt; n; iii++) {</w:t>
      </w:r>
    </w:p>
    <w:p w14:paraId="325F7FE3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    const k1 = ff([X, ...Y]);</w:t>
      </w:r>
    </w:p>
    <w:p w14:paraId="14B9FAB7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    const k2 = ff([X + h / 2, ...Y.map((y, i) =&gt; y + h * k1[i] / 2)]);</w:t>
      </w:r>
    </w:p>
    <w:p w14:paraId="3DD3EA64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    const k3 = ff([X + h / 2, ...Y.map((y, i) =&gt; y + h * k2[i] / 2)]);</w:t>
      </w:r>
    </w:p>
    <w:p w14:paraId="05D3C2BE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    const k4 = ff([X + h / 2, ...Y.map((y, i) =&gt; y + h * k3[i])]);</w:t>
      </w:r>
    </w:p>
    <w:p w14:paraId="27E2A048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    X += h;</w:t>
      </w:r>
    </w:p>
    <w:p w14:paraId="3C2BB8E8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    Y = Y.map((y, i) =&gt; y + h / 6 * (k1[i] + 2 * (k2[i] + k3[i]) + k4[i]));</w:t>
      </w:r>
    </w:p>
    <w:p w14:paraId="74617272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}</w:t>
      </w:r>
    </w:p>
    <w:p w14:paraId="59707B45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 xml:space="preserve">    return Y;</w:t>
      </w:r>
    </w:p>
    <w:p w14:paraId="4B35E9A5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};</w:t>
      </w:r>
    </w:p>
    <w:p w14:paraId="6E514823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F4967D1" w14:textId="77777777" w:rsidR="00717455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const s = solve();</w:t>
      </w:r>
    </w:p>
    <w:p w14:paraId="27F59251" w14:textId="7E209590" w:rsidR="009918EE" w:rsidRPr="00717455" w:rsidRDefault="00717455" w:rsidP="00717455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17455">
        <w:rPr>
          <w:bCs/>
          <w:lang w:val="en-US"/>
        </w:rPr>
        <w:t>console.log(s);</w:t>
      </w:r>
    </w:p>
    <w:p w14:paraId="5E59C09D" w14:textId="5A641336" w:rsidR="006D7DAE" w:rsidRDefault="009918EE" w:rsidP="006D2587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7174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— 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B97CB0">
        <w:rPr>
          <w:rFonts w:ascii="Times New Roman" w:eastAsia="Times New Roman" w:hAnsi="Times New Roman" w:cs="Times New Roman"/>
          <w:sz w:val="28"/>
          <w:szCs w:val="28"/>
          <w:lang w:val="ru-RU"/>
        </w:rPr>
        <w:t>етод</w:t>
      </w:r>
      <w:r w:rsidR="00B97CB0" w:rsidRPr="0071745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17455">
        <w:rPr>
          <w:rFonts w:ascii="Times New Roman" w:eastAsia="Times New Roman" w:hAnsi="Times New Roman" w:cs="Times New Roman"/>
          <w:sz w:val="28"/>
          <w:szCs w:val="28"/>
          <w:lang w:val="ru-RU"/>
        </w:rPr>
        <w:t>Рунге</w:t>
      </w:r>
      <w:r w:rsidR="00717455" w:rsidRPr="0071745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717455">
        <w:rPr>
          <w:rFonts w:ascii="Times New Roman" w:eastAsia="Times New Roman" w:hAnsi="Times New Roman" w:cs="Times New Roman"/>
          <w:sz w:val="28"/>
          <w:szCs w:val="28"/>
          <w:lang w:val="ru-RU"/>
        </w:rPr>
        <w:t>Кутта</w:t>
      </w:r>
    </w:p>
    <w:p w14:paraId="28730A20" w14:textId="191722C6" w:rsidR="00A05F9E" w:rsidRDefault="00886DCD" w:rsidP="00886DCD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</w:t>
      </w:r>
      <w:r w:rsidRPr="00886D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02252268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реши</w:t>
      </w:r>
      <w:r w:rsidR="00A05F9E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дифференциальное уравнение и получи</w:t>
      </w:r>
      <w:r w:rsidR="00A05F9E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 решением являются</w:t>
      </w:r>
      <w:r w:rsidR="00A05F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bookmarkEnd w:id="0"/>
    </w:p>
    <w:p w14:paraId="14875C32" w14:textId="4C7820C9" w:rsidR="00A05F9E" w:rsidRPr="00A05F9E" w:rsidRDefault="00A05F9E" w:rsidP="00A05F9E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2e+2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2.3098133446148873722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2e-5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1.0521101579615988704</m:t>
                  </m:r>
                </m:e>
              </m:eqArr>
            </m:e>
          </m:d>
        </m:oMath>
      </m:oMathPara>
    </w:p>
    <w:p w14:paraId="14E50274" w14:textId="77777777" w:rsidR="000E6B42" w:rsidRDefault="00A05F9E" w:rsidP="00A05F9E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Сравнили полученные значения и получили погрешность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-1.7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-3</m:t>
            </m:r>
          </m:sup>
        </m:sSup>
      </m:oMath>
      <w:r w:rsidRPr="00A05F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-3.9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-3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удовлетворяет заданному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</m:t>
        </m:r>
      </m:oMath>
      <w:r w:rsidRPr="00A05F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B47BCE" w14:textId="77777777" w:rsidR="000E6B42" w:rsidRDefault="000E6B42" w:rsidP="000E6B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426E4F" w14:textId="0F6B6954" w:rsidR="00A05F9E" w:rsidRPr="000E6B42" w:rsidRDefault="00A05F9E" w:rsidP="000E6B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B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7B409A5D" w14:textId="0923D2B1" w:rsidR="003E304A" w:rsidRPr="00BD57C4" w:rsidRDefault="00833EB8" w:rsidP="003D79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 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 </w:t>
      </w:r>
      <w:r w:rsidR="000E6B4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E6B42">
        <w:rPr>
          <w:rFonts w:ascii="Times New Roman" w:eastAsia="Times New Roman" w:hAnsi="Times New Roman" w:cs="Times New Roman"/>
          <w:sz w:val="28"/>
          <w:szCs w:val="28"/>
          <w:lang w:val="ru-RU"/>
        </w:rPr>
        <w:t>етод Рунге-Кутта численного решения задачи Коши для системы обыкновенных дифференциальных уравнений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</w:t>
      </w:r>
      <w:r w:rsidR="000E6B42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имея одно частное решение прийти к другому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3E304A" w:rsidRPr="00BD57C4" w:rsidSect="00066DD4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EE"/>
    <w:multiLevelType w:val="hybridMultilevel"/>
    <w:tmpl w:val="D0107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D125D6"/>
    <w:multiLevelType w:val="hybridMultilevel"/>
    <w:tmpl w:val="65C01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65E5C06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2"/>
  </w:num>
  <w:num w:numId="2" w16cid:durableId="403841382">
    <w:abstractNumId w:val="9"/>
  </w:num>
  <w:num w:numId="3" w16cid:durableId="1029139696">
    <w:abstractNumId w:val="8"/>
  </w:num>
  <w:num w:numId="4" w16cid:durableId="1488520036">
    <w:abstractNumId w:val="5"/>
  </w:num>
  <w:num w:numId="5" w16cid:durableId="66149057">
    <w:abstractNumId w:val="7"/>
  </w:num>
  <w:num w:numId="6" w16cid:durableId="430931856">
    <w:abstractNumId w:val="6"/>
  </w:num>
  <w:num w:numId="7" w16cid:durableId="736437916">
    <w:abstractNumId w:val="3"/>
  </w:num>
  <w:num w:numId="8" w16cid:durableId="843209372">
    <w:abstractNumId w:val="4"/>
  </w:num>
  <w:num w:numId="9" w16cid:durableId="357656933">
    <w:abstractNumId w:val="1"/>
  </w:num>
  <w:num w:numId="10" w16cid:durableId="35612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52348"/>
    <w:rsid w:val="00066DD4"/>
    <w:rsid w:val="000B344D"/>
    <w:rsid w:val="000E6B42"/>
    <w:rsid w:val="00125D87"/>
    <w:rsid w:val="00163508"/>
    <w:rsid w:val="001C7084"/>
    <w:rsid w:val="001D3C70"/>
    <w:rsid w:val="00222C03"/>
    <w:rsid w:val="002244FC"/>
    <w:rsid w:val="0023375C"/>
    <w:rsid w:val="00264795"/>
    <w:rsid w:val="00267776"/>
    <w:rsid w:val="002822C7"/>
    <w:rsid w:val="002858E0"/>
    <w:rsid w:val="002B172D"/>
    <w:rsid w:val="002B7797"/>
    <w:rsid w:val="00354CB7"/>
    <w:rsid w:val="003A589F"/>
    <w:rsid w:val="003A6830"/>
    <w:rsid w:val="003B218A"/>
    <w:rsid w:val="003D7967"/>
    <w:rsid w:val="003E15AE"/>
    <w:rsid w:val="003E304A"/>
    <w:rsid w:val="003F27BB"/>
    <w:rsid w:val="003F483C"/>
    <w:rsid w:val="004F346B"/>
    <w:rsid w:val="005626DD"/>
    <w:rsid w:val="00596320"/>
    <w:rsid w:val="00602630"/>
    <w:rsid w:val="00603E87"/>
    <w:rsid w:val="0061495D"/>
    <w:rsid w:val="006449C2"/>
    <w:rsid w:val="006820A1"/>
    <w:rsid w:val="006B39ED"/>
    <w:rsid w:val="006D2587"/>
    <w:rsid w:val="006D7DAE"/>
    <w:rsid w:val="00717455"/>
    <w:rsid w:val="0074003D"/>
    <w:rsid w:val="00764A18"/>
    <w:rsid w:val="00784240"/>
    <w:rsid w:val="007B493D"/>
    <w:rsid w:val="007E0C71"/>
    <w:rsid w:val="007F1DDA"/>
    <w:rsid w:val="00804977"/>
    <w:rsid w:val="00833EB8"/>
    <w:rsid w:val="0083678D"/>
    <w:rsid w:val="0084103E"/>
    <w:rsid w:val="00886DCD"/>
    <w:rsid w:val="008C5DEF"/>
    <w:rsid w:val="008D3600"/>
    <w:rsid w:val="009057D2"/>
    <w:rsid w:val="00907EE4"/>
    <w:rsid w:val="009918EE"/>
    <w:rsid w:val="009A7EAA"/>
    <w:rsid w:val="009F4760"/>
    <w:rsid w:val="00A046E8"/>
    <w:rsid w:val="00A05F9E"/>
    <w:rsid w:val="00A82DAD"/>
    <w:rsid w:val="00A91FEC"/>
    <w:rsid w:val="00A9208A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C3D45"/>
    <w:rsid w:val="00CF4BAC"/>
    <w:rsid w:val="00D1070D"/>
    <w:rsid w:val="00D506B5"/>
    <w:rsid w:val="00D84151"/>
    <w:rsid w:val="00DA4960"/>
    <w:rsid w:val="00DB2FC7"/>
    <w:rsid w:val="00DC4DA3"/>
    <w:rsid w:val="00DC7379"/>
    <w:rsid w:val="00DE1D68"/>
    <w:rsid w:val="00E25DB3"/>
    <w:rsid w:val="00E27B7D"/>
    <w:rsid w:val="00E30365"/>
    <w:rsid w:val="00E6392C"/>
    <w:rsid w:val="00E736BD"/>
    <w:rsid w:val="00E74C77"/>
    <w:rsid w:val="00EA5D4F"/>
    <w:rsid w:val="00F11A64"/>
    <w:rsid w:val="00F20BC4"/>
    <w:rsid w:val="00F22549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414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21</cp:revision>
  <cp:lastPrinted>2019-11-02T17:16:00Z</cp:lastPrinted>
  <dcterms:created xsi:type="dcterms:W3CDTF">2022-02-15T08:11:00Z</dcterms:created>
  <dcterms:modified xsi:type="dcterms:W3CDTF">2022-04-30T20:08:00Z</dcterms:modified>
</cp:coreProperties>
</file>